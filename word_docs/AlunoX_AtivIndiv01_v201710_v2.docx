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27EE9510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1</w:t>
      </w:r>
    </w:p>
    <w:p w14:paraId="5B757E18" w14:textId="334B8034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4C0A1C">
        <w:rPr>
          <w:b/>
        </w:rPr>
        <w:t>Métodos Matriciais e Análise de Clusters</w:t>
      </w:r>
      <w:r>
        <w:rPr>
          <w:b/>
        </w:rPr>
        <w:t>.</w:t>
      </w:r>
    </w:p>
    <w:p w14:paraId="45735388" w14:textId="77777777" w:rsidR="00AF70CB" w:rsidRDefault="00AF70CB" w:rsidP="007A366C">
      <w:pPr>
        <w:rPr>
          <w:b/>
        </w:rPr>
      </w:pPr>
    </w:p>
    <w:p w14:paraId="0828C6E1" w14:textId="1695D436" w:rsidR="004C0A1C" w:rsidRDefault="00DA4784" w:rsidP="007A366C">
      <w:pPr>
        <w:rPr>
          <w:b/>
        </w:rPr>
      </w:pPr>
      <w:r>
        <w:rPr>
          <w:b/>
        </w:rPr>
        <w:t xml:space="preserve">Professor responsável: Rodrigo </w:t>
      </w:r>
      <w:proofErr w:type="spellStart"/>
      <w:r>
        <w:rPr>
          <w:b/>
        </w:rPr>
        <w:t>Togneri</w:t>
      </w:r>
      <w:proofErr w:type="spellEnd"/>
      <w:r>
        <w:rPr>
          <w:b/>
        </w:rPr>
        <w:t>.</w:t>
      </w: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77777777" w:rsidR="00D85DB1" w:rsidRPr="00D85DB1" w:rsidRDefault="00D85DB1" w:rsidP="007A366C"/>
        </w:tc>
        <w:tc>
          <w:tcPr>
            <w:tcW w:w="6835" w:type="dxa"/>
          </w:tcPr>
          <w:p w14:paraId="31D33A5D" w14:textId="77777777" w:rsidR="00D85DB1" w:rsidRPr="00D85DB1" w:rsidRDefault="00D85DB1" w:rsidP="007A366C"/>
        </w:tc>
      </w:tr>
    </w:tbl>
    <w:p w14:paraId="4215F52E" w14:textId="77777777" w:rsidR="00883BCC" w:rsidRDefault="00883BCC" w:rsidP="007A366C">
      <w:pPr>
        <w:rPr>
          <w:b/>
        </w:rPr>
      </w:pPr>
    </w:p>
    <w:p w14:paraId="43109C5C" w14:textId="77777777" w:rsidR="00AF70CB" w:rsidRPr="00AF70CB" w:rsidRDefault="00AF70CB" w:rsidP="00675186">
      <w:pPr>
        <w:rPr>
          <w:b/>
        </w:rPr>
      </w:pPr>
      <w:r w:rsidRPr="00AF70CB">
        <w:rPr>
          <w:b/>
        </w:rPr>
        <w:t xml:space="preserve">Tema: Cadeias de </w:t>
      </w:r>
      <w:proofErr w:type="spellStart"/>
      <w:r w:rsidRPr="00AF70CB">
        <w:rPr>
          <w:b/>
        </w:rPr>
        <w:t>Markov</w:t>
      </w:r>
      <w:proofErr w:type="spellEnd"/>
      <w:r w:rsidRPr="00AF70CB">
        <w:rPr>
          <w:b/>
        </w:rPr>
        <w:t>.</w:t>
      </w:r>
    </w:p>
    <w:p w14:paraId="6F4B5D0C" w14:textId="77777777" w:rsidR="00115569" w:rsidRDefault="00115569" w:rsidP="00675186"/>
    <w:p w14:paraId="393D7737" w14:textId="77777777" w:rsidR="00AF70CB" w:rsidRDefault="00293D3C" w:rsidP="00675186">
      <w:r>
        <w:t xml:space="preserve">Em um dado e-commerce, a matriz de transição </w:t>
      </w:r>
      <w:r w:rsidR="009A6B14">
        <w:t>para uma dada operação é a representada abaixo:</w:t>
      </w:r>
    </w:p>
    <w:p w14:paraId="06135B84" w14:textId="77777777" w:rsidR="009A6B14" w:rsidRDefault="009A6B14" w:rsidP="00675186"/>
    <w:p w14:paraId="2FAA84F6" w14:textId="20FF0E34" w:rsidR="009A6B14" w:rsidRDefault="00646A7D" w:rsidP="009A6B14">
      <w:pPr>
        <w:jc w:val="center"/>
      </w:pPr>
      <w:r>
        <w:rPr>
          <w:noProof/>
          <w:lang w:eastAsia="pt-BR"/>
        </w:rPr>
        <w:drawing>
          <wp:inline distT="0" distB="0" distL="0" distR="0" wp14:anchorId="5E08CE1A" wp14:editId="12D7B4D5">
            <wp:extent cx="515302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13" w14:textId="77777777" w:rsidR="009A6B14" w:rsidRDefault="009A6B14" w:rsidP="009A6B14">
      <w:pPr>
        <w:jc w:val="center"/>
      </w:pPr>
    </w:p>
    <w:p w14:paraId="26EC4139" w14:textId="381FDFAC" w:rsidR="00EF6742" w:rsidRDefault="009A6B14" w:rsidP="00EF6742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 w:rsidRPr="009A6B14">
        <w:rPr>
          <w:rFonts w:ascii="Verdana" w:hAnsi="Verdana"/>
          <w:szCs w:val="20"/>
        </w:rPr>
        <w:t xml:space="preserve">Com base nela, se existe um cliente que </w:t>
      </w:r>
      <w:r w:rsidR="0057425D">
        <w:rPr>
          <w:rFonts w:ascii="Verdana" w:hAnsi="Verdana"/>
          <w:szCs w:val="20"/>
        </w:rPr>
        <w:t xml:space="preserve">inicia sua interação pela </w:t>
      </w:r>
      <w:proofErr w:type="spellStart"/>
      <w:r w:rsidR="0057425D">
        <w:rPr>
          <w:rFonts w:ascii="Verdana" w:hAnsi="Verdana"/>
          <w:szCs w:val="20"/>
        </w:rPr>
        <w:t>Hotpage</w:t>
      </w:r>
      <w:proofErr w:type="spellEnd"/>
      <w:r w:rsidRPr="009A6B14">
        <w:rPr>
          <w:rFonts w:ascii="Verdana" w:hAnsi="Verdana"/>
          <w:szCs w:val="20"/>
        </w:rPr>
        <w:t>, qual a probabilidade de ele estar no</w:t>
      </w:r>
      <w:r w:rsidR="008F11A2">
        <w:rPr>
          <w:rFonts w:ascii="Verdana" w:hAnsi="Verdana"/>
          <w:szCs w:val="20"/>
        </w:rPr>
        <w:t xml:space="preserve"> </w:t>
      </w:r>
      <w:r w:rsidR="0057425D">
        <w:rPr>
          <w:rFonts w:ascii="Verdana" w:hAnsi="Verdana"/>
          <w:szCs w:val="20"/>
        </w:rPr>
        <w:t>Site</w:t>
      </w:r>
      <w:r w:rsidR="008F11A2">
        <w:rPr>
          <w:rFonts w:ascii="Verdana" w:hAnsi="Verdana"/>
          <w:szCs w:val="20"/>
        </w:rPr>
        <w:t>,</w:t>
      </w:r>
      <w:r w:rsidR="0057425D">
        <w:rPr>
          <w:rFonts w:ascii="Verdana" w:hAnsi="Verdana"/>
          <w:szCs w:val="20"/>
        </w:rPr>
        <w:t xml:space="preserve"> na </w:t>
      </w:r>
      <w:proofErr w:type="spellStart"/>
      <w:r w:rsidR="0057425D">
        <w:rPr>
          <w:rFonts w:ascii="Verdana" w:hAnsi="Verdana"/>
          <w:szCs w:val="20"/>
        </w:rPr>
        <w:t>Hotpage</w:t>
      </w:r>
      <w:proofErr w:type="spellEnd"/>
      <w:r w:rsidR="0057425D">
        <w:rPr>
          <w:rFonts w:ascii="Verdana" w:hAnsi="Verdana"/>
          <w:szCs w:val="20"/>
        </w:rPr>
        <w:t>,</w:t>
      </w:r>
      <w:r w:rsidR="008F11A2">
        <w:rPr>
          <w:rFonts w:ascii="Verdana" w:hAnsi="Verdana"/>
          <w:szCs w:val="20"/>
        </w:rPr>
        <w:t xml:space="preserve"> no</w:t>
      </w:r>
      <w:r w:rsidRPr="009A6B14">
        <w:rPr>
          <w:rFonts w:ascii="Verdana" w:hAnsi="Verdana"/>
          <w:szCs w:val="20"/>
        </w:rPr>
        <w:t xml:space="preserve"> </w:t>
      </w:r>
      <w:r w:rsidR="0057425D">
        <w:rPr>
          <w:rFonts w:ascii="Verdana" w:hAnsi="Verdana"/>
          <w:szCs w:val="20"/>
        </w:rPr>
        <w:t>Call Center</w:t>
      </w:r>
      <w:r w:rsidRPr="009A6B14">
        <w:rPr>
          <w:rFonts w:ascii="Verdana" w:hAnsi="Verdana"/>
          <w:szCs w:val="20"/>
        </w:rPr>
        <w:t>,</w:t>
      </w:r>
      <w:r w:rsidR="008F11A2">
        <w:rPr>
          <w:rFonts w:ascii="Verdana" w:hAnsi="Verdana"/>
          <w:szCs w:val="20"/>
        </w:rPr>
        <w:t xml:space="preserve"> ter resultado em</w:t>
      </w:r>
      <w:r w:rsidRPr="009A6B14">
        <w:rPr>
          <w:rFonts w:ascii="Verdana" w:hAnsi="Verdana"/>
          <w:szCs w:val="20"/>
        </w:rPr>
        <w:t xml:space="preserve"> Venda e</w:t>
      </w:r>
      <w:r w:rsidR="008F11A2">
        <w:rPr>
          <w:rFonts w:ascii="Verdana" w:hAnsi="Verdana"/>
          <w:szCs w:val="20"/>
        </w:rPr>
        <w:t xml:space="preserve"> ter dado</w:t>
      </w:r>
      <w:r w:rsidRPr="009A6B14">
        <w:rPr>
          <w:rFonts w:ascii="Verdana" w:hAnsi="Verdana"/>
          <w:szCs w:val="20"/>
        </w:rPr>
        <w:t xml:space="preserve"> Saída no passo seguinte? E no passo logo em seguida? </w:t>
      </w:r>
    </w:p>
    <w:p w14:paraId="1824E09C" w14:textId="77777777" w:rsidR="00E25B2F" w:rsidRDefault="00E25B2F" w:rsidP="00E25B2F">
      <w:pPr>
        <w:pStyle w:val="ListParagraph"/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</w:p>
    <w:p w14:paraId="4D4BC21B" w14:textId="59C98C0C" w:rsidR="00E25B2F" w:rsidRPr="00E25B2F" w:rsidRDefault="00E25B2F" w:rsidP="00E25B2F">
      <w:pPr>
        <w:pStyle w:val="ListParagraph"/>
        <w:shd w:val="clear" w:color="auto" w:fill="FFFFFF"/>
        <w:spacing w:after="158"/>
        <w:rPr>
          <w:rFonts w:ascii="Source Sans Pro" w:hAnsi="Source Sans Pro"/>
          <w:color w:val="76923C" w:themeColor="accent3" w:themeShade="BF"/>
          <w:sz w:val="23"/>
          <w:szCs w:val="23"/>
        </w:rPr>
      </w:pP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Primeiramente iniciamos com a criação da matriz de transição fornecida no enunciado do exercício:</w:t>
      </w:r>
    </w:p>
    <w:p w14:paraId="240E9E39" w14:textId="77777777" w:rsidR="00E25B2F" w:rsidRPr="00E25B2F" w:rsidRDefault="00E25B2F" w:rsidP="00E25B2F">
      <w:pPr>
        <w:pStyle w:val="ListParagraph"/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</w:p>
    <w:p w14:paraId="6E62711A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</w:rPr>
        <w:t>tm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&lt;-</w:t>
      </w:r>
      <w:r w:rsidRPr="00E25B2F">
        <w:rPr>
          <w:rFonts w:ascii="Courier New" w:hAnsi="Courier New" w:cs="Courier New"/>
          <w:color w:val="4E9A06"/>
          <w:sz w:val="18"/>
          <w:szCs w:val="18"/>
        </w:rPr>
        <w:t xml:space="preserve">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</w:rPr>
        <w:t>matrix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E25B2F">
        <w:rPr>
          <w:rFonts w:ascii="Courier New" w:hAnsi="Courier New" w:cs="Courier New"/>
          <w:b/>
          <w:bCs/>
          <w:color w:val="204A87"/>
          <w:sz w:val="18"/>
          <w:szCs w:val="18"/>
        </w:rPr>
        <w:t>c</w:t>
      </w:r>
      <w:r w:rsidRPr="00E25B2F">
        <w:rPr>
          <w:rFonts w:ascii="Courier New" w:hAnsi="Courier New" w:cs="Courier New"/>
          <w:color w:val="333333"/>
          <w:sz w:val="18"/>
          <w:szCs w:val="18"/>
        </w:rPr>
        <w:t>(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0.10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0.10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0.20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0.60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>,</w:t>
      </w:r>
    </w:p>
    <w:p w14:paraId="5199F6D8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             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0.15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0.05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0.35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0.45</w:t>
      </w:r>
      <w:r w:rsidRPr="00E25B2F">
        <w:rPr>
          <w:rFonts w:ascii="Courier New" w:hAnsi="Courier New" w:cs="Courier New"/>
          <w:color w:val="333333"/>
          <w:sz w:val="18"/>
          <w:szCs w:val="18"/>
        </w:rPr>
        <w:t>,</w:t>
      </w:r>
    </w:p>
    <w:p w14:paraId="1A9F94D0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             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0.20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0.10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0.13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0.57</w:t>
      </w:r>
      <w:r w:rsidRPr="00E25B2F">
        <w:rPr>
          <w:rFonts w:ascii="Courier New" w:hAnsi="Courier New" w:cs="Courier New"/>
          <w:color w:val="333333"/>
          <w:sz w:val="18"/>
          <w:szCs w:val="18"/>
        </w:rPr>
        <w:t>,</w:t>
      </w:r>
    </w:p>
    <w:p w14:paraId="771CA8F4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             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1.00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>,</w:t>
      </w:r>
    </w:p>
    <w:p w14:paraId="218A9E17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             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0.00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1.00</w:t>
      </w:r>
      <w:r w:rsidRPr="00E25B2F">
        <w:rPr>
          <w:rFonts w:ascii="Courier New" w:hAnsi="Courier New" w:cs="Courier New"/>
          <w:color w:val="333333"/>
          <w:sz w:val="18"/>
          <w:szCs w:val="18"/>
        </w:rPr>
        <w:t>),</w:t>
      </w:r>
    </w:p>
    <w:p w14:paraId="5DDF9F29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             </w:t>
      </w:r>
      <w:proofErr w:type="spellStart"/>
      <w:r w:rsidRPr="00E25B2F">
        <w:rPr>
          <w:rFonts w:ascii="Courier New" w:hAnsi="Courier New" w:cs="Courier New"/>
          <w:color w:val="204A87"/>
          <w:sz w:val="18"/>
          <w:szCs w:val="18"/>
        </w:rPr>
        <w:t>nrow</w:t>
      </w:r>
      <w:proofErr w:type="spellEnd"/>
      <w:r w:rsidRPr="00E25B2F">
        <w:rPr>
          <w:rFonts w:ascii="Courier New" w:hAnsi="Courier New" w:cs="Courier New"/>
          <w:color w:val="204A87"/>
          <w:sz w:val="18"/>
          <w:szCs w:val="18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</w:rPr>
        <w:t>5</w:t>
      </w:r>
      <w:r w:rsidRPr="00E25B2F">
        <w:rPr>
          <w:rFonts w:ascii="Courier New" w:hAnsi="Courier New" w:cs="Courier New"/>
          <w:color w:val="333333"/>
          <w:sz w:val="18"/>
          <w:szCs w:val="18"/>
        </w:rPr>
        <w:t>,</w:t>
      </w:r>
    </w:p>
    <w:p w14:paraId="66E9DAAF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             </w:t>
      </w:r>
      <w:proofErr w:type="spellStart"/>
      <w:r w:rsidRPr="00E25B2F">
        <w:rPr>
          <w:rFonts w:ascii="Courier New" w:hAnsi="Courier New" w:cs="Courier New"/>
          <w:color w:val="204A87"/>
          <w:sz w:val="18"/>
          <w:szCs w:val="18"/>
        </w:rPr>
        <w:t>byrow</w:t>
      </w:r>
      <w:proofErr w:type="spellEnd"/>
      <w:r w:rsidRPr="00E25B2F">
        <w:rPr>
          <w:rFonts w:ascii="Courier New" w:hAnsi="Courier New" w:cs="Courier New"/>
          <w:color w:val="204A87"/>
          <w:sz w:val="18"/>
          <w:szCs w:val="18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E25B2F">
        <w:rPr>
          <w:rFonts w:ascii="Courier New" w:hAnsi="Courier New" w:cs="Courier New"/>
          <w:color w:val="8F5902"/>
          <w:sz w:val="18"/>
          <w:szCs w:val="18"/>
        </w:rPr>
        <w:t>TRUE</w:t>
      </w: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) </w:t>
      </w:r>
    </w:p>
    <w:p w14:paraId="34774FE7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</w:rPr>
        <w:t>tm</w:t>
      </w:r>
      <w:proofErr w:type="spellEnd"/>
    </w:p>
    <w:p w14:paraId="60413313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##  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  [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</w:rPr>
        <w:t>,1] [,2] [,3] [,4] [,5]</w:t>
      </w:r>
    </w:p>
    <w:p w14:paraId="405137CB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## [1,]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</w:rPr>
        <w:t>0.00  0.1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0.10 0.20 0.60</w:t>
      </w:r>
    </w:p>
    <w:p w14:paraId="06D64310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## [2,]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</w:rPr>
        <w:t>0.15  0.0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0.05 0.35 0.45</w:t>
      </w:r>
    </w:p>
    <w:p w14:paraId="64D767E5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## [3,]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</w:rPr>
        <w:t>0.20  0.1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0.00 0.13 0.57</w:t>
      </w:r>
    </w:p>
    <w:p w14:paraId="36B9A70A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## [4,]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</w:rPr>
        <w:t>0.00  0.0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0.00 1.00 0.00</w:t>
      </w:r>
    </w:p>
    <w:p w14:paraId="0B4A053A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## [5,]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</w:rPr>
        <w:t>0.00  0.0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0.00 0.00 1.00</w:t>
      </w:r>
    </w:p>
    <w:p w14:paraId="31B72656" w14:textId="77777777" w:rsidR="00E25B2F" w:rsidRPr="00E25B2F" w:rsidRDefault="00E25B2F" w:rsidP="00E25B2F">
      <w:pPr>
        <w:pStyle w:val="ListParagraph"/>
        <w:shd w:val="clear" w:color="auto" w:fill="FFFFFF"/>
        <w:spacing w:after="158"/>
        <w:rPr>
          <w:rFonts w:ascii="Source Sans Pro" w:hAnsi="Source Sans Pro"/>
          <w:color w:val="76923C" w:themeColor="accent3" w:themeShade="BF"/>
          <w:sz w:val="23"/>
          <w:szCs w:val="23"/>
        </w:rPr>
      </w:pP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 xml:space="preserve">Com a matriz de transição criada criamos um objeto </w:t>
      </w:r>
      <w:proofErr w:type="spellStart"/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MarkovChain</w:t>
      </w:r>
      <w:proofErr w:type="spellEnd"/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 xml:space="preserve"> usando o </w:t>
      </w:r>
      <w:proofErr w:type="spellStart"/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package</w:t>
      </w:r>
      <w:proofErr w:type="spellEnd"/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 xml:space="preserve"> </w:t>
      </w:r>
      <w:proofErr w:type="spellStart"/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markovchain</w:t>
      </w:r>
      <w:proofErr w:type="spellEnd"/>
    </w:p>
    <w:p w14:paraId="5A4687C8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library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markovchain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</w:t>
      </w:r>
    </w:p>
    <w:p w14:paraId="5ED3FBFD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05770E2D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mkv_chain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new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</w:t>
      </w:r>
      <w:proofErr w:type="spellStart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markovchain</w:t>
      </w:r>
      <w:proofErr w:type="spell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</w:p>
    <w:p w14:paraId="43679217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transitionMatrix</w:t>
      </w:r>
      <w:proofErr w:type="spell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tm,</w:t>
      </w:r>
    </w:p>
    <w:p w14:paraId="775C499A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states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c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"Site"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</w:t>
      </w:r>
      <w:proofErr w:type="spellStart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Hotpage</w:t>
      </w:r>
      <w:proofErr w:type="spell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"Call Center"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"Venda"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</w:t>
      </w:r>
      <w:proofErr w:type="spellStart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Saida</w:t>
      </w:r>
      <w:proofErr w:type="spell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2A80A390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lastRenderedPageBreak/>
        <w:t xml:space="preserve">           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name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</w:t>
      </w:r>
      <w:proofErr w:type="spellStart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MarkovChain</w:t>
      </w:r>
      <w:proofErr w:type="spell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para o e-commerce"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 </w:t>
      </w:r>
    </w:p>
    <w:p w14:paraId="240FA6A7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mkv_chain</w:t>
      </w:r>
      <w:proofErr w:type="spellEnd"/>
    </w:p>
    <w:p w14:paraId="07791842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##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MarkovChain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para o e-commerce </w:t>
      </w:r>
    </w:p>
    <w:p w14:paraId="4BA4494F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#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#  A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5 - dimensional discrete Markov Chain defined by the following states: </w:t>
      </w:r>
    </w:p>
    <w:p w14:paraId="789D316A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#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#  Site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Hotpage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Call Center, Venda,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Saida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</w:p>
    <w:p w14:paraId="417DA7EB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#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#  The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transition matrix  (by rows)  is defined as follows: </w:t>
      </w:r>
    </w:p>
    <w:p w14:paraId="0C9FB851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##             Site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Hotpage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Call Center Venda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Saida</w:t>
      </w:r>
      <w:proofErr w:type="spellEnd"/>
    </w:p>
    <w:p w14:paraId="666EBC03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## Site        0.00     0.1       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0.10  0.20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0.60</w:t>
      </w:r>
    </w:p>
    <w:p w14:paraId="412FAEF5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##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Hotpage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0.15     0.0       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0.05  0.35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0.45</w:t>
      </w:r>
    </w:p>
    <w:p w14:paraId="5D57CE1C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## Call Center 0.20     0.1       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0.00  0.13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0.57</w:t>
      </w:r>
    </w:p>
    <w:p w14:paraId="0C8AF199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## Venda       0.00     0.0       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0.00  1.00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0.00</w:t>
      </w:r>
    </w:p>
    <w:p w14:paraId="496343DD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##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Saida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0.00     0.0        </w:t>
      </w:r>
      <w:proofErr w:type="gram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0.00  0.00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1.00</w:t>
      </w:r>
    </w:p>
    <w:p w14:paraId="002F417E" w14:textId="77777777" w:rsidR="00E25B2F" w:rsidRPr="00E25B2F" w:rsidRDefault="00E25B2F" w:rsidP="00E25B2F">
      <w:pPr>
        <w:pStyle w:val="ListParagraph"/>
        <w:shd w:val="clear" w:color="auto" w:fill="FFFFFF"/>
        <w:spacing w:after="158"/>
        <w:rPr>
          <w:rFonts w:ascii="Source Sans Pro" w:hAnsi="Source Sans Pro"/>
          <w:color w:val="76923C" w:themeColor="accent3" w:themeShade="BF"/>
          <w:sz w:val="23"/>
          <w:szCs w:val="23"/>
        </w:rPr>
      </w:pP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Podemos desenhar o diagrama de Grafo da matriz de transição.</w:t>
      </w:r>
    </w:p>
    <w:p w14:paraId="2FF027D6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gramStart"/>
      <w:r w:rsidRPr="00E25B2F">
        <w:rPr>
          <w:rFonts w:ascii="Courier New" w:hAnsi="Courier New" w:cs="Courier New"/>
          <w:b/>
          <w:bCs/>
          <w:color w:val="204A87"/>
          <w:lang w:val="en-US"/>
        </w:rPr>
        <w:t>plot</w:t>
      </w:r>
      <w:r w:rsidRPr="00E25B2F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E25B2F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E25B2F">
        <w:rPr>
          <w:rFonts w:ascii="Courier New" w:hAnsi="Courier New" w:cs="Courier New"/>
          <w:color w:val="333333"/>
          <w:lang w:val="en-US"/>
        </w:rPr>
        <w:t xml:space="preserve">, </w:t>
      </w:r>
      <w:proofErr w:type="spellStart"/>
      <w:r w:rsidRPr="00E25B2F">
        <w:rPr>
          <w:rFonts w:ascii="Courier New" w:hAnsi="Courier New" w:cs="Courier New"/>
          <w:color w:val="204A87"/>
          <w:lang w:val="en-US"/>
        </w:rPr>
        <w:t>edge.arrow.size</w:t>
      </w:r>
      <w:proofErr w:type="spellEnd"/>
      <w:r w:rsidRPr="00E25B2F">
        <w:rPr>
          <w:rFonts w:ascii="Courier New" w:hAnsi="Courier New" w:cs="Courier New"/>
          <w:color w:val="204A87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lang w:val="en-US"/>
        </w:rPr>
        <w:t>0.5</w:t>
      </w:r>
      <w:r w:rsidRPr="00E25B2F">
        <w:rPr>
          <w:rFonts w:ascii="Courier New" w:hAnsi="Courier New" w:cs="Courier New"/>
          <w:color w:val="333333"/>
          <w:lang w:val="en-US"/>
        </w:rPr>
        <w:t>)</w:t>
      </w:r>
    </w:p>
    <w:p w14:paraId="2B3504E7" w14:textId="2AC62C56" w:rsidR="00E25B2F" w:rsidRPr="00E25B2F" w:rsidRDefault="00E25B2F" w:rsidP="00E25B2F">
      <w:pPr>
        <w:pStyle w:val="ListParagraph"/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E25B2F">
        <w:rPr>
          <w:noProof/>
          <w:lang w:val="en-US"/>
        </w:rPr>
        <w:drawing>
          <wp:inline distT="0" distB="0" distL="0" distR="0" wp14:anchorId="45660029" wp14:editId="20990E4C">
            <wp:extent cx="5760085" cy="411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D0B6" w14:textId="31AC6FF1" w:rsidR="00E25B2F" w:rsidRPr="00E25B2F" w:rsidRDefault="00E25B2F" w:rsidP="00E25B2F">
      <w:pPr>
        <w:pStyle w:val="ListParagraph"/>
        <w:shd w:val="clear" w:color="auto" w:fill="FFFFFF"/>
        <w:spacing w:after="158"/>
        <w:rPr>
          <w:rFonts w:ascii="Source Sans Pro" w:hAnsi="Source Sans Pro"/>
          <w:color w:val="76923C" w:themeColor="accent3" w:themeShade="BF"/>
          <w:sz w:val="23"/>
          <w:szCs w:val="23"/>
        </w:rPr>
      </w:pP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 xml:space="preserve">Para responder as próximas questões vou utilizar uma </w:t>
      </w: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função</w:t>
      </w: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 xml:space="preserve"> customizada a </w:t>
      </w: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parte</w:t>
      </w: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 xml:space="preserve"> do pacote </w:t>
      </w:r>
      <w:proofErr w:type="spellStart"/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marcokchain</w:t>
      </w:r>
      <w:proofErr w:type="spellEnd"/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 xml:space="preserve"> e </w:t>
      </w:r>
      <w:proofErr w:type="spellStart"/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ggplot</w:t>
      </w:r>
      <w:proofErr w:type="spellEnd"/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 xml:space="preserve"> para recuperar o </w:t>
      </w: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>histórico</w:t>
      </w:r>
      <w:r w:rsidRPr="00E25B2F">
        <w:rPr>
          <w:rFonts w:ascii="Source Sans Pro" w:hAnsi="Source Sans Pro"/>
          <w:color w:val="76923C" w:themeColor="accent3" w:themeShade="BF"/>
          <w:sz w:val="23"/>
          <w:szCs w:val="23"/>
        </w:rPr>
        <w:t xml:space="preserve"> de transição entre os estados em cada período e desenhar algumas visualizações destes dados.</w:t>
      </w:r>
    </w:p>
    <w:p w14:paraId="0F9891D7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get_transition_states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function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initial_state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steps,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mkv_chain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 {</w:t>
      </w:r>
    </w:p>
    <w:p w14:paraId="6B1F8FAA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34D74D31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states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initial_state</w:t>
      </w:r>
      <w:proofErr w:type="spellEnd"/>
    </w:p>
    <w:p w14:paraId="42B921F3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53583640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for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(step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in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seq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1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steps,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1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)) {</w:t>
      </w:r>
    </w:p>
    <w:p w14:paraId="7A262052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final_state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initial_state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*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mkv_chain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^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step)</w:t>
      </w:r>
    </w:p>
    <w:p w14:paraId="23B2D949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states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rbind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states,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final_state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</w:t>
      </w:r>
    </w:p>
    <w:p w14:paraId="1F4683CA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}</w:t>
      </w:r>
    </w:p>
    <w:p w14:paraId="6F3A8DAF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345A6058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states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as_tibble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(states)</w:t>
      </w:r>
    </w:p>
    <w:p w14:paraId="0A2EEDDC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states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$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step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as.numeric</w:t>
      </w:r>
      <w:proofErr w:type="spellEnd"/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row.names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(states))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1</w:t>
      </w:r>
    </w:p>
    <w:p w14:paraId="4567B4E3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lang w:val="en-US"/>
        </w:rPr>
        <w:lastRenderedPageBreak/>
        <w:t xml:space="preserve">  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states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select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states, step,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everything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())</w:t>
      </w:r>
    </w:p>
    <w:p w14:paraId="3693497F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4B776F98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output =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list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</w:t>
      </w:r>
    </w:p>
    <w:p w14:paraId="4000E79F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7DC28A96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output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$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transition_states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states</w:t>
      </w:r>
    </w:p>
    <w:p w14:paraId="2B4B95CD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0DBEB650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states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gather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states,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'state'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'prob'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-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step)</w:t>
      </w:r>
    </w:p>
    <w:p w14:paraId="6864D08F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7EA1F24F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output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$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transition_states_plot_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1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ggplot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data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states,</w:t>
      </w:r>
    </w:p>
    <w:p w14:paraId="25D9C446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                            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aes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x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step,</w:t>
      </w:r>
    </w:p>
    <w:p w14:paraId="2E4B89C6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                                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y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log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(prob),</w:t>
      </w:r>
    </w:p>
    <w:p w14:paraId="22F12A54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                                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color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state))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18F1913D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  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geom_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line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size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1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065D97E5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  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geom_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label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data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filter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(states, step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==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max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(step)),</w:t>
      </w:r>
    </w:p>
    <w:p w14:paraId="4F98F1A6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aes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label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paste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format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(prob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*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100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digits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2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),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'%'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)))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397B55C1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  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geom_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label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data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filter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(states, step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==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min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(step)),</w:t>
      </w:r>
    </w:p>
    <w:p w14:paraId="4B95AEE5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aes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label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paste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format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(prob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*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100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digits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2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),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'%'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)))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4863629B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  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theme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legend.position</w:t>
      </w:r>
      <w:proofErr w:type="spell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0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27CA9EDD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axis.title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.y</w:t>
      </w:r>
      <w:proofErr w:type="spell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element_blank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(),</w:t>
      </w:r>
    </w:p>
    <w:p w14:paraId="233D53DC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axis.ticks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.y</w:t>
      </w:r>
      <w:proofErr w:type="spell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element_blank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(),</w:t>
      </w:r>
    </w:p>
    <w:p w14:paraId="02C6F505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</w:t>
      </w:r>
      <w:proofErr w:type="spellStart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axis.</w:t>
      </w:r>
      <w:proofErr w:type="gramStart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text.y</w:t>
      </w:r>
      <w:proofErr w:type="spellEnd"/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element_blank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(),</w:t>
      </w:r>
    </w:p>
    <w:p w14:paraId="25B268FB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panel.background</w:t>
      </w:r>
      <w:proofErr w:type="spellEnd"/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element_blank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())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48722673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  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facet_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wrap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(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~</w:t>
      </w:r>
      <w:proofErr w:type="gram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state, </w:t>
      </w:r>
      <w:proofErr w:type="spellStart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nrow</w:t>
      </w:r>
      <w:proofErr w:type="spell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7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</w:t>
      </w:r>
    </w:p>
    <w:p w14:paraId="5E39DC46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6CC442BE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output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$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transition_states_plot_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2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ggplot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data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states,</w:t>
      </w:r>
    </w:p>
    <w:p w14:paraId="404160A5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aes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y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prob,</w:t>
      </w:r>
    </w:p>
    <w:p w14:paraId="272569E4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x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step,</w:t>
      </w:r>
    </w:p>
    <w:p w14:paraId="615C2266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stratum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state,</w:t>
      </w:r>
    </w:p>
    <w:p w14:paraId="26A08357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alluvium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state,</w:t>
      </w:r>
    </w:p>
    <w:p w14:paraId="76DB63BD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fill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state))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598E4045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  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scale_fill_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brewer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type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"qual"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palette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"Set2"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41448596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  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geom_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flow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stat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"alluvium"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proofErr w:type="spellStart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lode.guidance</w:t>
      </w:r>
      <w:proofErr w:type="spell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</w:t>
      </w:r>
      <w:proofErr w:type="spellStart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frontback</w:t>
      </w:r>
      <w:proofErr w:type="spell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7CC5A241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          </w:t>
      </w:r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color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</w:t>
      </w:r>
      <w:proofErr w:type="spellStart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darkgray</w:t>
      </w:r>
      <w:proofErr w:type="spell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44EEA4DA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   </w:t>
      </w: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geom_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stratum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1237282C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  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theme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>legend.position</w:t>
      </w:r>
      <w:proofErr w:type="spellEnd"/>
      <w:r w:rsidRPr="00E25B2F">
        <w:rPr>
          <w:rFonts w:ascii="Courier New" w:hAnsi="Courier New" w:cs="Courier New"/>
          <w:color w:val="204A87"/>
          <w:sz w:val="18"/>
          <w:szCs w:val="18"/>
          <w:lang w:val="en-US"/>
        </w:rPr>
        <w:t xml:space="preserve"> =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"bottom"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) </w:t>
      </w:r>
      <w:r w:rsidRPr="00E25B2F">
        <w:rPr>
          <w:rFonts w:ascii="Courier New" w:hAnsi="Courier New" w:cs="Courier New"/>
          <w:b/>
          <w:bCs/>
          <w:color w:val="CE5C00"/>
          <w:sz w:val="18"/>
          <w:szCs w:val="18"/>
          <w:lang w:val="en-US"/>
        </w:rPr>
        <w:t>+</w:t>
      </w:r>
    </w:p>
    <w:p w14:paraId="690CE5D1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  <w:r w:rsidRPr="00E25B2F">
        <w:rPr>
          <w:rFonts w:ascii="Courier New" w:hAnsi="Courier New" w:cs="Courier New"/>
          <w:color w:val="4E9A06"/>
          <w:sz w:val="18"/>
          <w:szCs w:val="18"/>
        </w:rPr>
        <w:t xml:space="preserve">    </w:t>
      </w: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</w:rPr>
        <w:t>ggtitle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E25B2F">
        <w:rPr>
          <w:rFonts w:ascii="Courier New" w:hAnsi="Courier New" w:cs="Courier New"/>
          <w:color w:val="4E9A06"/>
          <w:sz w:val="18"/>
          <w:szCs w:val="18"/>
        </w:rPr>
        <w:t xml:space="preserve">"Transições de estados entre </w:t>
      </w:r>
      <w:proofErr w:type="spellStart"/>
      <w:r w:rsidRPr="00E25B2F">
        <w:rPr>
          <w:rFonts w:ascii="Courier New" w:hAnsi="Courier New" w:cs="Courier New"/>
          <w:color w:val="4E9A06"/>
          <w:sz w:val="18"/>
          <w:szCs w:val="18"/>
        </w:rPr>
        <w:t>steps</w:t>
      </w:r>
      <w:proofErr w:type="spellEnd"/>
      <w:r w:rsidRPr="00E25B2F">
        <w:rPr>
          <w:rFonts w:ascii="Courier New" w:hAnsi="Courier New" w:cs="Courier New"/>
          <w:color w:val="4E9A06"/>
          <w:sz w:val="18"/>
          <w:szCs w:val="18"/>
        </w:rPr>
        <w:t>"</w:t>
      </w:r>
      <w:r w:rsidRPr="00E25B2F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2ED967DB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</w:rPr>
      </w:pPr>
    </w:p>
    <w:p w14:paraId="657209BC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return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(output)</w:t>
      </w:r>
    </w:p>
    <w:p w14:paraId="62EC4E95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1E8F8971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}</w:t>
      </w:r>
    </w:p>
    <w:p w14:paraId="03986954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initial_state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c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0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1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0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0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0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</w:t>
      </w:r>
    </w:p>
    <w:p w14:paraId="090D749D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steps &lt;-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 xml:space="preserve"> </w:t>
      </w:r>
      <w:r w:rsidRPr="00E25B2F">
        <w:rPr>
          <w:rFonts w:ascii="Courier New" w:hAnsi="Courier New" w:cs="Courier New"/>
          <w:color w:val="0000CF"/>
          <w:sz w:val="18"/>
          <w:szCs w:val="18"/>
          <w:lang w:val="en-US"/>
        </w:rPr>
        <w:t>2</w:t>
      </w:r>
    </w:p>
    <w:p w14:paraId="643F6E3E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70753E1A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kable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get_transition_states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initial_state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steps,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mkv_chain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)[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</w:t>
      </w:r>
      <w:proofErr w:type="spellStart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transition_states</w:t>
      </w:r>
      <w:proofErr w:type="spellEnd"/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])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E25B2F" w:rsidRPr="00E25B2F" w14:paraId="523FC6DE" w14:textId="77777777" w:rsidTr="00E25B2F"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1050"/>
              <w:gridCol w:w="1876"/>
              <w:gridCol w:w="2106"/>
              <w:gridCol w:w="1506"/>
              <w:gridCol w:w="1493"/>
            </w:tblGrid>
            <w:tr w:rsidR="00E25B2F" w:rsidRPr="00E25B2F" w14:paraId="6EC98155" w14:textId="77777777" w:rsidTr="00E25B2F">
              <w:trPr>
                <w:tblHeader/>
              </w:trPr>
              <w:tc>
                <w:tcPr>
                  <w:tcW w:w="573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5CDC55C4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579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0BD336D1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Site</w:t>
                  </w:r>
                </w:p>
              </w:tc>
              <w:tc>
                <w:tcPr>
                  <w:tcW w:w="1034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40EAB802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E25B2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Hotpage</w:t>
                  </w:r>
                  <w:proofErr w:type="spellEnd"/>
                </w:p>
              </w:tc>
              <w:tc>
                <w:tcPr>
                  <w:tcW w:w="1161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07A1F487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Call Center</w:t>
                  </w:r>
                </w:p>
              </w:tc>
              <w:tc>
                <w:tcPr>
                  <w:tcW w:w="830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6B2EA3AD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Venda</w:t>
                  </w:r>
                </w:p>
              </w:tc>
              <w:tc>
                <w:tcPr>
                  <w:tcW w:w="823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774A0C5F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E25B2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Saida</w:t>
                  </w:r>
                  <w:proofErr w:type="spellEnd"/>
                </w:p>
              </w:tc>
            </w:tr>
            <w:tr w:rsidR="00E25B2F" w:rsidRPr="00E25B2F" w14:paraId="197A7079" w14:textId="77777777" w:rsidTr="00E25B2F">
              <w:tc>
                <w:tcPr>
                  <w:tcW w:w="573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3739E94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7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597619E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</w:t>
                  </w:r>
                </w:p>
              </w:tc>
              <w:tc>
                <w:tcPr>
                  <w:tcW w:w="1034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B88B9AC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</w:t>
                  </w:r>
                </w:p>
              </w:tc>
              <w:tc>
                <w:tcPr>
                  <w:tcW w:w="116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747DC12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</w:t>
                  </w:r>
                </w:p>
              </w:tc>
              <w:tc>
                <w:tcPr>
                  <w:tcW w:w="83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AD25730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</w:t>
                  </w:r>
                </w:p>
              </w:tc>
              <w:tc>
                <w:tcPr>
                  <w:tcW w:w="823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2678C34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</w:t>
                  </w:r>
                </w:p>
              </w:tc>
            </w:tr>
            <w:tr w:rsidR="00E25B2F" w:rsidRPr="00E25B2F" w14:paraId="0E255BA7" w14:textId="77777777" w:rsidTr="00E25B2F">
              <w:tc>
                <w:tcPr>
                  <w:tcW w:w="573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93993AC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7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0E2EC6E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0.15</w:t>
                  </w:r>
                </w:p>
              </w:tc>
              <w:tc>
                <w:tcPr>
                  <w:tcW w:w="1034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C94DB41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</w:t>
                  </w:r>
                </w:p>
              </w:tc>
              <w:tc>
                <w:tcPr>
                  <w:tcW w:w="116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5AC154C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0.050</w:t>
                  </w:r>
                </w:p>
              </w:tc>
              <w:tc>
                <w:tcPr>
                  <w:tcW w:w="83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5B9CAEF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0.3500</w:t>
                  </w:r>
                </w:p>
              </w:tc>
              <w:tc>
                <w:tcPr>
                  <w:tcW w:w="823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3AAE524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0.4500</w:t>
                  </w:r>
                </w:p>
              </w:tc>
            </w:tr>
            <w:tr w:rsidR="00E25B2F" w:rsidRPr="00E25B2F" w14:paraId="568BC8CD" w14:textId="77777777" w:rsidTr="00E25B2F">
              <w:tc>
                <w:tcPr>
                  <w:tcW w:w="573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A39CF10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57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6C977E6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0.01</w:t>
                  </w:r>
                </w:p>
              </w:tc>
              <w:tc>
                <w:tcPr>
                  <w:tcW w:w="1034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09794A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0.02</w:t>
                  </w:r>
                </w:p>
              </w:tc>
              <w:tc>
                <w:tcPr>
                  <w:tcW w:w="116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87ED157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0.015</w:t>
                  </w:r>
                </w:p>
              </w:tc>
              <w:tc>
                <w:tcPr>
                  <w:tcW w:w="83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31DF0E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0.3865</w:t>
                  </w:r>
                </w:p>
              </w:tc>
              <w:tc>
                <w:tcPr>
                  <w:tcW w:w="823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846FE04" w14:textId="77777777" w:rsidR="00E25B2F" w:rsidRPr="00E25B2F" w:rsidRDefault="00E25B2F" w:rsidP="00E25B2F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E25B2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0.5685</w:t>
                  </w:r>
                </w:p>
              </w:tc>
            </w:tr>
          </w:tbl>
          <w:p w14:paraId="17A8B47B" w14:textId="77777777" w:rsidR="00E25B2F" w:rsidRDefault="00E25B2F" w:rsidP="00E25B2F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BA3494C" w14:textId="5E5901D8" w:rsidR="00E25B2F" w:rsidRPr="00E25B2F" w:rsidRDefault="00E25B2F" w:rsidP="00E25B2F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73BD1FD1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lastRenderedPageBreak/>
        <w:t>get_transition_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states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initial_state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steps,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mkv_chain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)[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'transition_states_plot_1'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]</w:t>
      </w:r>
    </w:p>
    <w:p w14:paraId="397A87B7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## $transition_states_plot_1</w:t>
      </w:r>
    </w:p>
    <w:p w14:paraId="2CB55BD0" w14:textId="50686658" w:rsidR="00E25B2F" w:rsidRPr="00E25B2F" w:rsidRDefault="00E25B2F" w:rsidP="00E25B2F">
      <w:pPr>
        <w:pStyle w:val="ListParagraph"/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E25B2F">
        <w:rPr>
          <w:noProof/>
          <w:lang w:val="en-US"/>
        </w:rPr>
        <w:drawing>
          <wp:inline distT="0" distB="0" distL="0" distR="0" wp14:anchorId="75210327" wp14:editId="5B185B03">
            <wp:extent cx="5760085" cy="411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F65B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18"/>
          <w:szCs w:val="18"/>
          <w:lang w:val="en-US"/>
        </w:rPr>
      </w:pPr>
      <w:proofErr w:type="spell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get_transition_</w:t>
      </w:r>
      <w:proofErr w:type="gramStart"/>
      <w:r w:rsidRPr="00E25B2F">
        <w:rPr>
          <w:rFonts w:ascii="Courier New" w:hAnsi="Courier New" w:cs="Courier New"/>
          <w:b/>
          <w:bCs/>
          <w:color w:val="204A87"/>
          <w:sz w:val="18"/>
          <w:szCs w:val="18"/>
          <w:lang w:val="en-US"/>
        </w:rPr>
        <w:t>states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initial_state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steps, </w:t>
      </w:r>
      <w:proofErr w:type="spellStart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mkv_chain</w:t>
      </w:r>
      <w:proofErr w:type="spellEnd"/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)[</w:t>
      </w:r>
      <w:r w:rsidRPr="00E25B2F">
        <w:rPr>
          <w:rFonts w:ascii="Courier New" w:hAnsi="Courier New" w:cs="Courier New"/>
          <w:color w:val="4E9A06"/>
          <w:sz w:val="18"/>
          <w:szCs w:val="18"/>
          <w:lang w:val="en-US"/>
        </w:rPr>
        <w:t>'transition_states_plot_2'</w:t>
      </w: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]</w:t>
      </w:r>
    </w:p>
    <w:p w14:paraId="61EAD8F3" w14:textId="77777777" w:rsidR="00E25B2F" w:rsidRPr="00E25B2F" w:rsidRDefault="00E25B2F" w:rsidP="00E25B2F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E25B2F">
        <w:rPr>
          <w:rFonts w:ascii="Courier New" w:hAnsi="Courier New" w:cs="Courier New"/>
          <w:color w:val="333333"/>
          <w:sz w:val="18"/>
          <w:szCs w:val="18"/>
          <w:lang w:val="en-US"/>
        </w:rPr>
        <w:t>## $transition_states_plot_2</w:t>
      </w:r>
    </w:p>
    <w:p w14:paraId="3B9F96A9" w14:textId="6B79E44E" w:rsidR="00E25B2F" w:rsidRPr="00E25B2F" w:rsidRDefault="00E25B2F" w:rsidP="00E25B2F">
      <w:pPr>
        <w:pStyle w:val="ListParagraph"/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E25B2F">
        <w:rPr>
          <w:noProof/>
          <w:lang w:val="en-US"/>
        </w:rPr>
        <w:lastRenderedPageBreak/>
        <w:drawing>
          <wp:inline distT="0" distB="0" distL="0" distR="0" wp14:anchorId="0E82DC58" wp14:editId="507AB85E">
            <wp:extent cx="5760085" cy="4110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479E" w14:textId="77777777" w:rsidR="00E25B2F" w:rsidRPr="00E25B2F" w:rsidRDefault="00E25B2F" w:rsidP="00E25B2F"/>
    <w:p w14:paraId="7C0DAF16" w14:textId="77777777" w:rsidR="0057425D" w:rsidRDefault="009A6B14" w:rsidP="009A6B14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Use o </w:t>
      </w:r>
      <w:r w:rsidR="00242E36">
        <w:rPr>
          <w:rFonts w:ascii="Verdana" w:hAnsi="Verdana"/>
          <w:szCs w:val="20"/>
        </w:rPr>
        <w:t>software</w:t>
      </w:r>
      <w:r>
        <w:rPr>
          <w:rFonts w:ascii="Verdana" w:hAnsi="Verdana"/>
          <w:szCs w:val="20"/>
        </w:rPr>
        <w:t xml:space="preserve"> para calcular qual a probabilidade de venda final (isto é, na condição de estabilidade) de um cliente que </w:t>
      </w:r>
      <w:r w:rsidR="0057425D">
        <w:rPr>
          <w:rFonts w:ascii="Verdana" w:hAnsi="Verdana"/>
          <w:szCs w:val="20"/>
        </w:rPr>
        <w:t>interagiu</w:t>
      </w:r>
      <w:r>
        <w:rPr>
          <w:rFonts w:ascii="Verdana" w:hAnsi="Verdana"/>
          <w:szCs w:val="20"/>
        </w:rPr>
        <w:t xml:space="preserve"> pela primeira vez</w:t>
      </w:r>
      <w:r w:rsidR="0057425D">
        <w:rPr>
          <w:rFonts w:ascii="Verdana" w:hAnsi="Verdana"/>
          <w:szCs w:val="20"/>
        </w:rPr>
        <w:t xml:space="preserve"> com a empresa</w:t>
      </w:r>
      <w:r>
        <w:rPr>
          <w:rFonts w:ascii="Verdana" w:hAnsi="Verdana"/>
          <w:szCs w:val="20"/>
        </w:rPr>
        <w:t xml:space="preserve"> usando</w:t>
      </w:r>
      <w:r w:rsidR="0057425D">
        <w:rPr>
          <w:rFonts w:ascii="Verdana" w:hAnsi="Verdana"/>
          <w:szCs w:val="20"/>
        </w:rPr>
        <w:t>:</w:t>
      </w:r>
    </w:p>
    <w:p w14:paraId="3402D24F" w14:textId="77777777" w:rsidR="0057425D" w:rsidRDefault="0057425D" w:rsidP="0057425D">
      <w:pPr>
        <w:pStyle w:val="ListParagraph"/>
        <w:jc w:val="both"/>
        <w:rPr>
          <w:rFonts w:ascii="Verdana" w:hAnsi="Verdana"/>
          <w:szCs w:val="20"/>
        </w:rPr>
      </w:pPr>
    </w:p>
    <w:p w14:paraId="6B4AE927" w14:textId="7CB9D2CD" w:rsidR="0057425D" w:rsidRDefault="0057425D" w:rsidP="0057425D">
      <w:pPr>
        <w:pStyle w:val="ListParagraph"/>
        <w:numPr>
          <w:ilvl w:val="0"/>
          <w:numId w:val="24"/>
        </w:numPr>
      </w:pPr>
      <w:r>
        <w:t>O Site</w:t>
      </w:r>
      <w:r w:rsidR="009A6B14" w:rsidRPr="0057425D">
        <w:t>.</w:t>
      </w:r>
    </w:p>
    <w:p w14:paraId="5A0ED02E" w14:textId="77777777" w:rsidR="00C85812" w:rsidRPr="00C85812" w:rsidRDefault="00C85812" w:rsidP="00C85812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  <w:proofErr w:type="spellStart"/>
      <w:r w:rsidRPr="00C85812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 xml:space="preserve"> &lt;-</w:t>
      </w:r>
      <w:r w:rsidRPr="00C85812">
        <w:rPr>
          <w:rFonts w:ascii="Courier New" w:hAnsi="Courier New" w:cs="Courier New"/>
          <w:color w:val="4E9A06"/>
          <w:lang w:val="en-US"/>
        </w:rPr>
        <w:t xml:space="preserve"> </w:t>
      </w:r>
      <w:proofErr w:type="gramStart"/>
      <w:r w:rsidRPr="00C85812">
        <w:rPr>
          <w:rFonts w:ascii="Courier New" w:hAnsi="Courier New" w:cs="Courier New"/>
          <w:b/>
          <w:bCs/>
          <w:color w:val="204A87"/>
          <w:lang w:val="en-US"/>
        </w:rPr>
        <w:t>c</w:t>
      </w:r>
      <w:r w:rsidRPr="00C85812">
        <w:rPr>
          <w:rFonts w:ascii="Courier New" w:hAnsi="Courier New" w:cs="Courier New"/>
          <w:color w:val="333333"/>
          <w:lang w:val="en-US"/>
        </w:rPr>
        <w:t>(</w:t>
      </w:r>
      <w:proofErr w:type="gramEnd"/>
      <w:r w:rsidRPr="00C85812">
        <w:rPr>
          <w:rFonts w:ascii="Courier New" w:hAnsi="Courier New" w:cs="Courier New"/>
          <w:color w:val="0000CF"/>
          <w:lang w:val="en-US"/>
        </w:rPr>
        <w:t>1</w:t>
      </w:r>
      <w:r w:rsidRPr="00C85812">
        <w:rPr>
          <w:rFonts w:ascii="Courier New" w:hAnsi="Courier New" w:cs="Courier New"/>
          <w:color w:val="333333"/>
          <w:lang w:val="en-US"/>
        </w:rPr>
        <w:t xml:space="preserve">, </w:t>
      </w:r>
      <w:r w:rsidRPr="00C85812">
        <w:rPr>
          <w:rFonts w:ascii="Courier New" w:hAnsi="Courier New" w:cs="Courier New"/>
          <w:color w:val="0000CF"/>
          <w:lang w:val="en-US"/>
        </w:rPr>
        <w:t>0</w:t>
      </w:r>
      <w:r w:rsidRPr="00C85812">
        <w:rPr>
          <w:rFonts w:ascii="Courier New" w:hAnsi="Courier New" w:cs="Courier New"/>
          <w:color w:val="333333"/>
          <w:lang w:val="en-US"/>
        </w:rPr>
        <w:t xml:space="preserve">, </w:t>
      </w:r>
      <w:r w:rsidRPr="00C85812">
        <w:rPr>
          <w:rFonts w:ascii="Courier New" w:hAnsi="Courier New" w:cs="Courier New"/>
          <w:color w:val="0000CF"/>
          <w:lang w:val="en-US"/>
        </w:rPr>
        <w:t>0</w:t>
      </w:r>
      <w:r w:rsidRPr="00C85812">
        <w:rPr>
          <w:rFonts w:ascii="Courier New" w:hAnsi="Courier New" w:cs="Courier New"/>
          <w:color w:val="333333"/>
          <w:lang w:val="en-US"/>
        </w:rPr>
        <w:t xml:space="preserve">, </w:t>
      </w:r>
      <w:r w:rsidRPr="00C85812">
        <w:rPr>
          <w:rFonts w:ascii="Courier New" w:hAnsi="Courier New" w:cs="Courier New"/>
          <w:color w:val="0000CF"/>
          <w:lang w:val="en-US"/>
        </w:rPr>
        <w:t>0</w:t>
      </w:r>
      <w:r w:rsidRPr="00C85812">
        <w:rPr>
          <w:rFonts w:ascii="Courier New" w:hAnsi="Courier New" w:cs="Courier New"/>
          <w:color w:val="333333"/>
          <w:lang w:val="en-US"/>
        </w:rPr>
        <w:t xml:space="preserve">, </w:t>
      </w:r>
      <w:r w:rsidRPr="00C85812">
        <w:rPr>
          <w:rFonts w:ascii="Courier New" w:hAnsi="Courier New" w:cs="Courier New"/>
          <w:color w:val="0000CF"/>
          <w:lang w:val="en-US"/>
        </w:rPr>
        <w:t>0</w:t>
      </w:r>
      <w:r w:rsidRPr="00C85812">
        <w:rPr>
          <w:rFonts w:ascii="Courier New" w:hAnsi="Courier New" w:cs="Courier New"/>
          <w:color w:val="333333"/>
          <w:lang w:val="en-US"/>
        </w:rPr>
        <w:t>)</w:t>
      </w:r>
    </w:p>
    <w:p w14:paraId="055552AD" w14:textId="77777777" w:rsidR="00C85812" w:rsidRPr="00C85812" w:rsidRDefault="00C85812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  <w:r w:rsidRPr="00C85812">
        <w:rPr>
          <w:rFonts w:ascii="Courier New" w:hAnsi="Courier New" w:cs="Courier New"/>
          <w:color w:val="333333"/>
          <w:lang w:val="en-US"/>
        </w:rPr>
        <w:t>steps &lt;-</w:t>
      </w:r>
      <w:r w:rsidRPr="00C85812">
        <w:rPr>
          <w:rFonts w:ascii="Courier New" w:hAnsi="Courier New" w:cs="Courier New"/>
          <w:color w:val="4E9A06"/>
          <w:lang w:val="en-US"/>
        </w:rPr>
        <w:t xml:space="preserve"> </w:t>
      </w:r>
      <w:r w:rsidRPr="00C85812">
        <w:rPr>
          <w:rFonts w:ascii="Courier New" w:hAnsi="Courier New" w:cs="Courier New"/>
          <w:color w:val="0000CF"/>
          <w:lang w:val="en-US"/>
        </w:rPr>
        <w:t>15</w:t>
      </w:r>
    </w:p>
    <w:p w14:paraId="355161C8" w14:textId="77777777" w:rsidR="00C85812" w:rsidRPr="00C85812" w:rsidRDefault="00C85812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</w:p>
    <w:p w14:paraId="0E211292" w14:textId="77777777" w:rsidR="00C85812" w:rsidRPr="00C85812" w:rsidRDefault="00C85812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C85812">
        <w:rPr>
          <w:rFonts w:ascii="Courier New" w:hAnsi="Courier New" w:cs="Courier New"/>
          <w:b/>
          <w:bCs/>
          <w:color w:val="204A87"/>
          <w:lang w:val="en-US"/>
        </w:rPr>
        <w:t>kable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C85812">
        <w:rPr>
          <w:rFonts w:ascii="Courier New" w:hAnsi="Courier New" w:cs="Courier New"/>
          <w:b/>
          <w:bCs/>
          <w:color w:val="204A87"/>
          <w:lang w:val="en-US"/>
        </w:rPr>
        <w:t>get_transition_states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>(</w:t>
      </w:r>
      <w:proofErr w:type="spellStart"/>
      <w:r w:rsidRPr="00C85812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C85812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>)[</w:t>
      </w:r>
      <w:r w:rsidRPr="00C85812">
        <w:rPr>
          <w:rFonts w:ascii="Courier New" w:hAnsi="Courier New" w:cs="Courier New"/>
          <w:color w:val="4E9A06"/>
          <w:lang w:val="en-US"/>
        </w:rPr>
        <w:t>'</w:t>
      </w:r>
      <w:proofErr w:type="spellStart"/>
      <w:r w:rsidRPr="00C85812">
        <w:rPr>
          <w:rFonts w:ascii="Courier New" w:hAnsi="Courier New" w:cs="Courier New"/>
          <w:color w:val="4E9A06"/>
          <w:lang w:val="en-US"/>
        </w:rPr>
        <w:t>transition_states</w:t>
      </w:r>
      <w:proofErr w:type="spellEnd"/>
      <w:r w:rsidRPr="00C85812">
        <w:rPr>
          <w:rFonts w:ascii="Courier New" w:hAnsi="Courier New" w:cs="Courier New"/>
          <w:color w:val="4E9A06"/>
          <w:lang w:val="en-US"/>
        </w:rPr>
        <w:t>'</w:t>
      </w:r>
      <w:r w:rsidRPr="00C85812">
        <w:rPr>
          <w:rFonts w:ascii="Courier New" w:hAnsi="Courier New" w:cs="Courier New"/>
          <w:color w:val="333333"/>
          <w:lang w:val="en-US"/>
        </w:rPr>
        <w:t>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9"/>
      </w:tblGrid>
      <w:tr w:rsidR="00C85812" w:rsidRPr="00C85812" w14:paraId="36EF9E72" w14:textId="77777777" w:rsidTr="00C8581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  <w:gridCol w:w="1170"/>
              <w:gridCol w:w="1052"/>
              <w:gridCol w:w="1343"/>
              <w:gridCol w:w="1170"/>
              <w:gridCol w:w="1170"/>
            </w:tblGrid>
            <w:tr w:rsidR="00BF21CB" w:rsidRPr="00C85812" w14:paraId="527155AC" w14:textId="77777777" w:rsidTr="00BF21CB">
              <w:trPr>
                <w:tblHeader/>
              </w:trPr>
              <w:tc>
                <w:tcPr>
                  <w:tcW w:w="0" w:type="auto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25D22782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0A42701C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Site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31D39965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C8581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Hotpage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1DB08C83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Call Center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190B48B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Venda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60F281FB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C8581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Saida</w:t>
                  </w:r>
                  <w:proofErr w:type="spellEnd"/>
                </w:p>
              </w:tc>
            </w:tr>
            <w:tr w:rsidR="00BF21CB" w:rsidRPr="00C85812" w14:paraId="0282C836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0F07901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45F0D2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D89742D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D3AD3B7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4D8E680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00FA03B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</w:tr>
            <w:tr w:rsidR="00BF21CB" w:rsidRPr="00C85812" w14:paraId="455A541A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E476BB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4FD7E11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BDA3083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1.00e-01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C83DF5E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0.10000</w:t>
                  </w:r>
                  <w:bookmarkStart w:id="0" w:name="_GoBack"/>
                  <w:bookmarkEnd w:id="0"/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1CE174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10203D9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0.6000000</w:t>
                  </w:r>
                </w:p>
              </w:tc>
            </w:tr>
            <w:tr w:rsidR="00BF21CB" w:rsidRPr="00C85812" w14:paraId="405B47CD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5595319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ED5A95E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0.0350000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5CF5956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1.00e-02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EA2F815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0.0050000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D140E2D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0.2480000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570B84E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0.7020000</w:t>
                  </w:r>
                </w:p>
              </w:tc>
            </w:tr>
            <w:tr w:rsidR="00BF21CB" w:rsidRPr="00C85812" w14:paraId="58F3C30E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8DE578C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4D141B1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0.0025000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AD2071A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4.00e-03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6676E8C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0.0040000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908E5AD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0.2591500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55FD824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0.7303500</w:t>
                  </w:r>
                </w:p>
              </w:tc>
            </w:tr>
            <w:tr w:rsidR="00BF21CB" w:rsidRPr="00C85812" w14:paraId="7A64C1A1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8ED218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41EACAC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0.0014000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7D32709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6.50e-04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A8D7B7B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0.0004500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0C6F727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0.2615700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C0441F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0.7359300</w:t>
                  </w:r>
                </w:p>
              </w:tc>
            </w:tr>
            <w:tr w:rsidR="00BF21CB" w:rsidRPr="00C85812" w14:paraId="6F159D6B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6653BB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4B1C468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0.0001875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2C8C88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1.85e-04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BC2FCAD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0.0001725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26453D0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0.2621360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DF019AC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0.7373190</w:t>
                  </w:r>
                </w:p>
              </w:tc>
            </w:tr>
            <w:tr w:rsidR="00BF21CB" w:rsidRPr="00C85812" w14:paraId="5E0A72A6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B450C15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2ED3F00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0.0000623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2968D69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3.60e-05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4BBC7A4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0.0000280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2E6B7E5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0.2622607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8299373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0.7376131</w:t>
                  </w:r>
                </w:p>
              </w:tc>
            </w:tr>
            <w:tr w:rsidR="00BF21CB" w:rsidRPr="00C85812" w14:paraId="6B1C5197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1DD3C45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F5E0779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5516FB8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9.00e-06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037B99D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0.0000080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4D898B8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0.2622894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467BF23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0.7376826</w:t>
                  </w:r>
                </w:p>
              </w:tc>
            </w:tr>
            <w:tr w:rsidR="00BF21CB" w:rsidRPr="00C85812" w14:paraId="3F32ACB1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87310AE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153C2B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0.0000030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562E390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1.90e-06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DC104C5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0.0000016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0E0E457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0.2622958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EA4B14C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0.7376978</w:t>
                  </w:r>
                </w:p>
              </w:tc>
            </w:tr>
            <w:tr w:rsidR="00BF21CB" w:rsidRPr="00C85812" w14:paraId="454AB7B3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17D45A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B3A3034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257F482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5.00e-07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34C1337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88A05B7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0.2622972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20A0410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0.7377013</w:t>
                  </w:r>
                </w:p>
              </w:tc>
            </w:tr>
            <w:tr w:rsidR="00BF21CB" w:rsidRPr="00C85812" w14:paraId="04E88D5D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E76185B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3913C17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5BB20D0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1.00e-07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E6991E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78CC74D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0.2622976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EC69FAD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0.7377021</w:t>
                  </w:r>
                </w:p>
              </w:tc>
            </w:tr>
            <w:tr w:rsidR="00BF21CB" w:rsidRPr="00C85812" w14:paraId="6980E213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883D045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3D9DCB5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7F4C5F8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45BC078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EF37B5B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0.2622976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DD04200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0.7377023</w:t>
                  </w:r>
                </w:p>
              </w:tc>
            </w:tr>
            <w:tr w:rsidR="00BF21CB" w:rsidRPr="00C85812" w14:paraId="4E17FE96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6DD849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10F12C7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504738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4C8EA8A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ADA76A3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0.2622976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A06487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0.7377023</w:t>
                  </w:r>
                </w:p>
              </w:tc>
            </w:tr>
            <w:tr w:rsidR="00BF21CB" w:rsidRPr="00C85812" w14:paraId="22AE789B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98EA127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FC914C8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02F1EAA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AB829B6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250FAD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0.2622976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6D70A2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0.7377023</w:t>
                  </w:r>
                </w:p>
              </w:tc>
            </w:tr>
            <w:tr w:rsidR="00BF21CB" w:rsidRPr="00C85812" w14:paraId="7C345028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558962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E843B7B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1EAD772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957EA41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CC2C882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0.2622976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792F7AC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0.7377023</w:t>
                  </w:r>
                </w:p>
              </w:tc>
            </w:tr>
            <w:tr w:rsidR="00BF21CB" w:rsidRPr="00C85812" w14:paraId="45D1BCF3" w14:textId="77777777" w:rsidTr="00BF21C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DF40417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54DE669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88D0DF4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65D323F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05D3DE1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0.2622977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41BB3E8" w14:textId="77777777" w:rsidR="00C85812" w:rsidRPr="00C85812" w:rsidRDefault="00C85812" w:rsidP="00C85812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85812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0.7377023</w:t>
                  </w:r>
                </w:p>
              </w:tc>
            </w:tr>
          </w:tbl>
          <w:p w14:paraId="1A4A7ED0" w14:textId="77777777" w:rsidR="00C85812" w:rsidRPr="00C85812" w:rsidRDefault="00C85812" w:rsidP="00C85812">
            <w:pPr>
              <w:spacing w:line="240" w:lineRule="auto"/>
              <w:jc w:val="left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</w:p>
        </w:tc>
      </w:tr>
    </w:tbl>
    <w:p w14:paraId="219E4DB0" w14:textId="77777777" w:rsidR="00C85812" w:rsidRPr="00C85812" w:rsidRDefault="00C85812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C85812">
        <w:rPr>
          <w:rFonts w:ascii="Courier New" w:hAnsi="Courier New" w:cs="Courier New"/>
          <w:b/>
          <w:bCs/>
          <w:color w:val="204A87"/>
          <w:lang w:val="en-US"/>
        </w:rPr>
        <w:lastRenderedPageBreak/>
        <w:t>get_transition_</w:t>
      </w:r>
      <w:proofErr w:type="gramStart"/>
      <w:r w:rsidRPr="00C85812">
        <w:rPr>
          <w:rFonts w:ascii="Courier New" w:hAnsi="Courier New" w:cs="Courier New"/>
          <w:b/>
          <w:bCs/>
          <w:color w:val="204A87"/>
          <w:lang w:val="en-US"/>
        </w:rPr>
        <w:t>states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C85812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C85812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>)[</w:t>
      </w:r>
      <w:r w:rsidRPr="00C85812">
        <w:rPr>
          <w:rFonts w:ascii="Courier New" w:hAnsi="Courier New" w:cs="Courier New"/>
          <w:color w:val="4E9A06"/>
          <w:lang w:val="en-US"/>
        </w:rPr>
        <w:t>'transition_states_plot_1'</w:t>
      </w:r>
      <w:r w:rsidRPr="00C85812">
        <w:rPr>
          <w:rFonts w:ascii="Courier New" w:hAnsi="Courier New" w:cs="Courier New"/>
          <w:color w:val="333333"/>
          <w:lang w:val="en-US"/>
        </w:rPr>
        <w:t>]</w:t>
      </w:r>
    </w:p>
    <w:p w14:paraId="51171D59" w14:textId="77777777" w:rsidR="00C85812" w:rsidRPr="00C85812" w:rsidRDefault="00C85812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C85812">
        <w:rPr>
          <w:rFonts w:ascii="Courier New" w:hAnsi="Courier New" w:cs="Courier New"/>
          <w:color w:val="333333"/>
          <w:lang w:val="en-US"/>
        </w:rPr>
        <w:t>## $transition_states_plot_1</w:t>
      </w:r>
    </w:p>
    <w:p w14:paraId="7ECDB2F3" w14:textId="3C2746CF" w:rsidR="00C85812" w:rsidRPr="00C85812" w:rsidRDefault="00C85812" w:rsidP="00BB0727">
      <w:pPr>
        <w:pStyle w:val="ListParagraph"/>
        <w:shd w:val="clear" w:color="auto" w:fill="FFFFFF"/>
        <w:spacing w:after="158"/>
        <w:ind w:left="1069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C85812">
        <w:rPr>
          <w:noProof/>
          <w:lang w:val="en-US"/>
        </w:rPr>
        <w:lastRenderedPageBreak/>
        <w:drawing>
          <wp:inline distT="0" distB="0" distL="0" distR="0" wp14:anchorId="2F2BC2DC" wp14:editId="26A251C2">
            <wp:extent cx="5760085" cy="4110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0964" w14:textId="77777777" w:rsidR="00C85812" w:rsidRPr="00C85812" w:rsidRDefault="00C85812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C85812">
        <w:rPr>
          <w:rFonts w:ascii="Courier New" w:hAnsi="Courier New" w:cs="Courier New"/>
          <w:b/>
          <w:bCs/>
          <w:color w:val="204A87"/>
          <w:lang w:val="en-US"/>
        </w:rPr>
        <w:t>get_transition_</w:t>
      </w:r>
      <w:proofErr w:type="gramStart"/>
      <w:r w:rsidRPr="00C85812">
        <w:rPr>
          <w:rFonts w:ascii="Courier New" w:hAnsi="Courier New" w:cs="Courier New"/>
          <w:b/>
          <w:bCs/>
          <w:color w:val="204A87"/>
          <w:lang w:val="en-US"/>
        </w:rPr>
        <w:t>states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C85812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C85812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C85812">
        <w:rPr>
          <w:rFonts w:ascii="Courier New" w:hAnsi="Courier New" w:cs="Courier New"/>
          <w:color w:val="333333"/>
          <w:lang w:val="en-US"/>
        </w:rPr>
        <w:t>)[</w:t>
      </w:r>
      <w:r w:rsidRPr="00C85812">
        <w:rPr>
          <w:rFonts w:ascii="Courier New" w:hAnsi="Courier New" w:cs="Courier New"/>
          <w:color w:val="4E9A06"/>
          <w:lang w:val="en-US"/>
        </w:rPr>
        <w:t>'transition_states_plot_2'</w:t>
      </w:r>
      <w:r w:rsidRPr="00C85812">
        <w:rPr>
          <w:rFonts w:ascii="Courier New" w:hAnsi="Courier New" w:cs="Courier New"/>
          <w:color w:val="333333"/>
          <w:lang w:val="en-US"/>
        </w:rPr>
        <w:t>]</w:t>
      </w:r>
    </w:p>
    <w:p w14:paraId="0A101793" w14:textId="77777777" w:rsidR="00C85812" w:rsidRPr="00C85812" w:rsidRDefault="00C85812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C85812">
        <w:rPr>
          <w:rFonts w:ascii="Courier New" w:hAnsi="Courier New" w:cs="Courier New"/>
          <w:color w:val="333333"/>
          <w:lang w:val="en-US"/>
        </w:rPr>
        <w:t>## $transition_states_plot_2</w:t>
      </w:r>
    </w:p>
    <w:p w14:paraId="26651881" w14:textId="6EA00C2B" w:rsidR="00C85812" w:rsidRPr="00C85812" w:rsidRDefault="00C85812" w:rsidP="00BB0727">
      <w:pPr>
        <w:pStyle w:val="ListParagraph"/>
        <w:shd w:val="clear" w:color="auto" w:fill="FFFFFF"/>
        <w:spacing w:after="158"/>
        <w:ind w:left="1069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C85812">
        <w:rPr>
          <w:noProof/>
          <w:lang w:val="en-US"/>
        </w:rPr>
        <w:lastRenderedPageBreak/>
        <w:drawing>
          <wp:inline distT="0" distB="0" distL="0" distR="0" wp14:anchorId="3CDF355C" wp14:editId="0B3440A1">
            <wp:extent cx="5760085" cy="411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FE67" w14:textId="77777777" w:rsidR="00C85812" w:rsidRDefault="00C85812" w:rsidP="00C85812"/>
    <w:p w14:paraId="33DF6FCF" w14:textId="77777777" w:rsidR="0057425D" w:rsidRDefault="0057425D" w:rsidP="0057425D">
      <w:pPr>
        <w:pStyle w:val="ListParagraph"/>
        <w:numPr>
          <w:ilvl w:val="0"/>
          <w:numId w:val="24"/>
        </w:numPr>
      </w:pPr>
      <w:r>
        <w:t xml:space="preserve">A </w:t>
      </w:r>
      <w:proofErr w:type="spellStart"/>
      <w:r>
        <w:t>Hotpage</w:t>
      </w:r>
      <w:proofErr w:type="spellEnd"/>
      <w:r>
        <w:t>.</w:t>
      </w:r>
    </w:p>
    <w:p w14:paraId="0EF48445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  <w:proofErr w:type="spellStart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 &lt;-</w:t>
      </w:r>
      <w:r w:rsidRPr="00BB0727">
        <w:rPr>
          <w:rFonts w:ascii="Courier New" w:hAnsi="Courier New" w:cs="Courier New"/>
          <w:color w:val="4E9A06"/>
          <w:lang w:val="en-US"/>
        </w:rPr>
        <w:t xml:space="preserve"> </w:t>
      </w:r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c</w:t>
      </w:r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gramEnd"/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1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>)</w:t>
      </w:r>
    </w:p>
    <w:p w14:paraId="558300DD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</w:p>
    <w:p w14:paraId="1DC50829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  <w:r w:rsidRPr="00BB0727">
        <w:rPr>
          <w:rFonts w:ascii="Courier New" w:hAnsi="Courier New" w:cs="Courier New"/>
          <w:color w:val="333333"/>
          <w:lang w:val="en-US"/>
        </w:rPr>
        <w:t>steps &lt;-</w:t>
      </w:r>
      <w:r w:rsidRPr="00BB0727">
        <w:rPr>
          <w:rFonts w:ascii="Courier New" w:hAnsi="Courier New" w:cs="Courier New"/>
          <w:color w:val="4E9A06"/>
          <w:lang w:val="en-US"/>
        </w:rPr>
        <w:t xml:space="preserve"> </w:t>
      </w:r>
      <w:r w:rsidRPr="00BB0727">
        <w:rPr>
          <w:rFonts w:ascii="Courier New" w:hAnsi="Courier New" w:cs="Courier New"/>
          <w:color w:val="0000CF"/>
          <w:lang w:val="en-US"/>
        </w:rPr>
        <w:t>15</w:t>
      </w:r>
    </w:p>
    <w:p w14:paraId="2AD6D99F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</w:p>
    <w:p w14:paraId="0F67829B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kable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BB0727">
        <w:rPr>
          <w:rFonts w:ascii="Courier New" w:hAnsi="Courier New" w:cs="Courier New"/>
          <w:b/>
          <w:bCs/>
          <w:color w:val="204A87"/>
          <w:lang w:val="en-US"/>
        </w:rPr>
        <w:t>get_transition_states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)[</w:t>
      </w:r>
      <w:r w:rsidRPr="00BB0727">
        <w:rPr>
          <w:rFonts w:ascii="Courier New" w:hAnsi="Courier New" w:cs="Courier New"/>
          <w:color w:val="4E9A06"/>
          <w:lang w:val="en-US"/>
        </w:rPr>
        <w:t>'</w:t>
      </w:r>
      <w:proofErr w:type="spellStart"/>
      <w:r w:rsidRPr="00BB0727">
        <w:rPr>
          <w:rFonts w:ascii="Courier New" w:hAnsi="Courier New" w:cs="Courier New"/>
          <w:color w:val="4E9A06"/>
          <w:lang w:val="en-US"/>
        </w:rPr>
        <w:t>transition_states</w:t>
      </w:r>
      <w:proofErr w:type="spellEnd"/>
      <w:r w:rsidRPr="00BB0727">
        <w:rPr>
          <w:rFonts w:ascii="Courier New" w:hAnsi="Courier New" w:cs="Courier New"/>
          <w:color w:val="4E9A06"/>
          <w:lang w:val="en-US"/>
        </w:rPr>
        <w:t>'</w:t>
      </w:r>
      <w:r w:rsidRPr="00BB0727">
        <w:rPr>
          <w:rFonts w:ascii="Courier New" w:hAnsi="Courier New" w:cs="Courier New"/>
          <w:color w:val="333333"/>
          <w:lang w:val="en-US"/>
        </w:rPr>
        <w:t>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1"/>
      </w:tblGrid>
      <w:tr w:rsidR="00BB0727" w:rsidRPr="00BB0727" w14:paraId="248C4A68" w14:textId="77777777" w:rsidTr="00BB07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"/>
              <w:gridCol w:w="1207"/>
              <w:gridCol w:w="1207"/>
              <w:gridCol w:w="1343"/>
              <w:gridCol w:w="1343"/>
              <w:gridCol w:w="1343"/>
            </w:tblGrid>
            <w:tr w:rsidR="00BB0727" w:rsidRPr="00BB0727" w14:paraId="05BB6A0B" w14:textId="77777777" w:rsidTr="00BB0727">
              <w:trPr>
                <w:tblHeader/>
              </w:trPr>
              <w:tc>
                <w:tcPr>
                  <w:tcW w:w="456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110A1F9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851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4C6BC9C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Site</w:t>
                  </w:r>
                </w:p>
              </w:tc>
              <w:tc>
                <w:tcPr>
                  <w:tcW w:w="851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5E29189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Hotpage</w:t>
                  </w:r>
                  <w:proofErr w:type="spellEnd"/>
                </w:p>
              </w:tc>
              <w:tc>
                <w:tcPr>
                  <w:tcW w:w="947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69A1E46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Call Center</w:t>
                  </w:r>
                </w:p>
              </w:tc>
              <w:tc>
                <w:tcPr>
                  <w:tcW w:w="947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02C4F59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Venda</w:t>
                  </w:r>
                </w:p>
              </w:tc>
              <w:tc>
                <w:tcPr>
                  <w:tcW w:w="947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590DE94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Saida</w:t>
                  </w:r>
                  <w:proofErr w:type="spellEnd"/>
                </w:p>
              </w:tc>
            </w:tr>
            <w:tr w:rsidR="00BB0727" w:rsidRPr="00BB0727" w14:paraId="56F76A58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1DFEE4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6C5022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EF1067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1.00e+00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F90C6D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029716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EFB4C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</w:tr>
            <w:tr w:rsidR="00BB0727" w:rsidRPr="00BB0727" w14:paraId="498BFCDA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CB79E5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B4155E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1.50e-01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48A507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93DF09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0.0500000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843F1B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0.3500000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19D45C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0.4500000</w:t>
                  </w:r>
                </w:p>
              </w:tc>
            </w:tr>
            <w:tr w:rsidR="00BB0727" w:rsidRPr="00BB0727" w14:paraId="53F67613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700B3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76A220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1.00e-02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DA84E7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2.00e-02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CD728F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0.0150000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54B374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0.3865000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193F3A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0.5685000</w:t>
                  </w:r>
                </w:p>
              </w:tc>
            </w:tr>
            <w:tr w:rsidR="00BB0727" w:rsidRPr="00BB0727" w14:paraId="3F7CBF51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11CAA3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3BAEEB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6.00e-03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5651AE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2.50e-03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2C5044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0.0020000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B40F54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0.3974500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0E591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0.5920500</w:t>
                  </w:r>
                </w:p>
              </w:tc>
            </w:tr>
            <w:tr w:rsidR="00BB0727" w:rsidRPr="00BB0727" w14:paraId="7E855F97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FC458D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914F2E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7.75e-04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397631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8.00e-04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1C138D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0.0007250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CAEF8A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0.3997850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F87243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0.5979150</w:t>
                  </w:r>
                </w:p>
              </w:tc>
            </w:tr>
            <w:tr w:rsidR="00BB0727" w:rsidRPr="00BB0727" w14:paraId="3EE078DC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DB12FB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181910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2.65e-04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2A5567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1.50e-04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BF2F19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0.0001175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22A157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0.4003142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385CB9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0.5991532</w:t>
                  </w:r>
                </w:p>
              </w:tc>
            </w:tr>
            <w:tr w:rsidR="00BB0727" w:rsidRPr="00BB0727" w14:paraId="184E18F8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489665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626F57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4.60e-05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FA3870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3.83e-05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F7F3B1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0.0000340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F0A691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0.4004350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D6DCC9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0.5994467</w:t>
                  </w:r>
                </w:p>
              </w:tc>
            </w:tr>
            <w:tr w:rsidR="00BB0727" w:rsidRPr="00BB0727" w14:paraId="7324030A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720955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80E341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1.25e-05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3F188D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8.00e-06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41B46D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0.0000065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579A2C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0.4004620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666DC7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0.5995109</w:t>
                  </w:r>
                </w:p>
              </w:tc>
            </w:tr>
            <w:tr w:rsidR="00BB0727" w:rsidRPr="00BB0727" w14:paraId="5FF429D0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795799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C6753E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2.50e-06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30B876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1.90e-06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C56989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0.0000017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128C3B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0.4004682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3E8AAF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0.5995258</w:t>
                  </w:r>
                </w:p>
              </w:tc>
            </w:tr>
            <w:tr w:rsidR="00BB0727" w:rsidRPr="00BB0727" w14:paraId="7B47EEAB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F4F29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0C04F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6.00e-07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C275DB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4.00e-07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D42CAC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0.0000003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66964C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0.4004696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4CA44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0.5995291</w:t>
                  </w:r>
                </w:p>
              </w:tc>
            </w:tr>
            <w:tr w:rsidR="00BB0727" w:rsidRPr="00BB0727" w14:paraId="1ED848DA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19C080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9EC388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1.00e-07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64159E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1.00e-07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423AC7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0.0000001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79D3DF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0.4004699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65FA8B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0.5995298</w:t>
                  </w:r>
                </w:p>
              </w:tc>
            </w:tr>
            <w:tr w:rsidR="00BB0727" w:rsidRPr="00BB0727" w14:paraId="056198C0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A6F9AE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696633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269F46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5D1D3B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DB39AC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0.4004700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E4482F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0.5995300</w:t>
                  </w:r>
                </w:p>
              </w:tc>
            </w:tr>
            <w:tr w:rsidR="00BB0727" w:rsidRPr="00BB0727" w14:paraId="69BDB1CF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C2DAEC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F95F40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6BEDF0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37EAB0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D7491D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0.4004700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C0CFFC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0.5995300</w:t>
                  </w:r>
                </w:p>
              </w:tc>
            </w:tr>
            <w:tr w:rsidR="00BB0727" w:rsidRPr="00BB0727" w14:paraId="1C87C4ED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D5B52B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13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3808A9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550F24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D6C906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8ED634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0.4004700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605EDF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0.5995300</w:t>
                  </w:r>
                </w:p>
              </w:tc>
            </w:tr>
            <w:tr w:rsidR="00BB0727" w:rsidRPr="00BB0727" w14:paraId="3F2CB80B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F9A6C8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243166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2BEEADE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145401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8B94D8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0.4004700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7DF5E2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0.5995300</w:t>
                  </w:r>
                </w:p>
              </w:tc>
            </w:tr>
            <w:tr w:rsidR="00BB0727" w:rsidRPr="00BB0727" w14:paraId="09291DE5" w14:textId="77777777" w:rsidTr="00BB0727">
              <w:tc>
                <w:tcPr>
                  <w:tcW w:w="456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19D53B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15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BA1658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851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9C0C1E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2DBE7C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95798E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0.4004700</w:t>
                  </w:r>
                </w:p>
              </w:tc>
              <w:tc>
                <w:tcPr>
                  <w:tcW w:w="947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092C1F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0.5995300</w:t>
                  </w:r>
                </w:p>
              </w:tc>
            </w:tr>
          </w:tbl>
          <w:p w14:paraId="096C8DE5" w14:textId="77777777" w:rsidR="00BB0727" w:rsidRPr="00BB0727" w:rsidRDefault="00BB0727" w:rsidP="00BB0727">
            <w:pPr>
              <w:spacing w:line="240" w:lineRule="auto"/>
              <w:jc w:val="left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</w:p>
        </w:tc>
      </w:tr>
    </w:tbl>
    <w:p w14:paraId="350F44CF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BB0727">
        <w:rPr>
          <w:rFonts w:ascii="Courier New" w:hAnsi="Courier New" w:cs="Courier New"/>
          <w:b/>
          <w:bCs/>
          <w:color w:val="204A87"/>
          <w:lang w:val="en-US"/>
        </w:rPr>
        <w:lastRenderedPageBreak/>
        <w:t>get_transition_</w:t>
      </w:r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states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)[</w:t>
      </w:r>
      <w:r w:rsidRPr="00BB0727">
        <w:rPr>
          <w:rFonts w:ascii="Courier New" w:hAnsi="Courier New" w:cs="Courier New"/>
          <w:color w:val="4E9A06"/>
          <w:lang w:val="en-US"/>
        </w:rPr>
        <w:t>'transition_states_plot_1'</w:t>
      </w:r>
      <w:r w:rsidRPr="00BB0727">
        <w:rPr>
          <w:rFonts w:ascii="Courier New" w:hAnsi="Courier New" w:cs="Courier New"/>
          <w:color w:val="333333"/>
          <w:lang w:val="en-US"/>
        </w:rPr>
        <w:t>]</w:t>
      </w:r>
    </w:p>
    <w:p w14:paraId="25CF888D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BB0727">
        <w:rPr>
          <w:rFonts w:ascii="Courier New" w:hAnsi="Courier New" w:cs="Courier New"/>
          <w:color w:val="333333"/>
          <w:lang w:val="en-US"/>
        </w:rPr>
        <w:t>## $transition_states_plot_1</w:t>
      </w:r>
    </w:p>
    <w:p w14:paraId="25B64A6A" w14:textId="4B377F31" w:rsidR="00BB0727" w:rsidRPr="00BB0727" w:rsidRDefault="00BB0727" w:rsidP="00BB0727">
      <w:pPr>
        <w:pStyle w:val="ListParagraph"/>
        <w:shd w:val="clear" w:color="auto" w:fill="FFFFFF"/>
        <w:spacing w:after="158"/>
        <w:ind w:left="1069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BB0727">
        <w:rPr>
          <w:noProof/>
          <w:lang w:val="en-US"/>
        </w:rPr>
        <w:lastRenderedPageBreak/>
        <w:drawing>
          <wp:inline distT="0" distB="0" distL="0" distR="0" wp14:anchorId="0CA8E62D" wp14:editId="3A4D86C1">
            <wp:extent cx="5760085" cy="4110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7908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BB0727">
        <w:rPr>
          <w:rFonts w:ascii="Courier New" w:hAnsi="Courier New" w:cs="Courier New"/>
          <w:b/>
          <w:bCs/>
          <w:color w:val="204A87"/>
          <w:lang w:val="en-US"/>
        </w:rPr>
        <w:t>get_transition_</w:t>
      </w:r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states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)[</w:t>
      </w:r>
      <w:r w:rsidRPr="00BB0727">
        <w:rPr>
          <w:rFonts w:ascii="Courier New" w:hAnsi="Courier New" w:cs="Courier New"/>
          <w:color w:val="4E9A06"/>
          <w:lang w:val="en-US"/>
        </w:rPr>
        <w:t>'transition_states_plot_2'</w:t>
      </w:r>
      <w:r w:rsidRPr="00BB0727">
        <w:rPr>
          <w:rFonts w:ascii="Courier New" w:hAnsi="Courier New" w:cs="Courier New"/>
          <w:color w:val="333333"/>
          <w:lang w:val="en-US"/>
        </w:rPr>
        <w:t>]</w:t>
      </w:r>
    </w:p>
    <w:p w14:paraId="199D0E69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BB0727">
        <w:rPr>
          <w:rFonts w:ascii="Courier New" w:hAnsi="Courier New" w:cs="Courier New"/>
          <w:color w:val="333333"/>
          <w:lang w:val="en-US"/>
        </w:rPr>
        <w:t>## $transition_states_plot_2</w:t>
      </w:r>
    </w:p>
    <w:p w14:paraId="5B44794E" w14:textId="6A1B73B2" w:rsidR="00BB0727" w:rsidRPr="00BB0727" w:rsidRDefault="00BB0727" w:rsidP="00BB0727">
      <w:pPr>
        <w:pStyle w:val="ListParagraph"/>
        <w:shd w:val="clear" w:color="auto" w:fill="FFFFFF"/>
        <w:spacing w:after="158"/>
        <w:ind w:left="1069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BB0727">
        <w:rPr>
          <w:noProof/>
          <w:lang w:val="en-US"/>
        </w:rPr>
        <w:lastRenderedPageBreak/>
        <w:drawing>
          <wp:inline distT="0" distB="0" distL="0" distR="0" wp14:anchorId="4692F602" wp14:editId="6B346B13">
            <wp:extent cx="5760085" cy="4110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2EBE" w14:textId="3BA2452C" w:rsidR="0057425D" w:rsidRDefault="0057425D" w:rsidP="0057425D">
      <w:pPr>
        <w:pStyle w:val="ListParagraph"/>
        <w:numPr>
          <w:ilvl w:val="0"/>
          <w:numId w:val="24"/>
        </w:numPr>
      </w:pPr>
      <w:r>
        <w:t>O Call Center.</w:t>
      </w:r>
      <w:r w:rsidR="00242E36" w:rsidRPr="0057425D">
        <w:t xml:space="preserve"> </w:t>
      </w:r>
    </w:p>
    <w:p w14:paraId="70A289FB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  <w:proofErr w:type="spellStart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 &lt;-</w:t>
      </w:r>
      <w:r w:rsidRPr="00BB0727">
        <w:rPr>
          <w:rFonts w:ascii="Courier New" w:hAnsi="Courier New" w:cs="Courier New"/>
          <w:color w:val="4E9A06"/>
          <w:lang w:val="en-US"/>
        </w:rPr>
        <w:t xml:space="preserve"> </w:t>
      </w:r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c</w:t>
      </w:r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gramEnd"/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1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>)</w:t>
      </w:r>
    </w:p>
    <w:p w14:paraId="26944FCE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</w:p>
    <w:p w14:paraId="22C661C9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  <w:r w:rsidRPr="00BB0727">
        <w:rPr>
          <w:rFonts w:ascii="Courier New" w:hAnsi="Courier New" w:cs="Courier New"/>
          <w:color w:val="333333"/>
          <w:lang w:val="en-US"/>
        </w:rPr>
        <w:t>steps &lt;-</w:t>
      </w:r>
      <w:r w:rsidRPr="00BB0727">
        <w:rPr>
          <w:rFonts w:ascii="Courier New" w:hAnsi="Courier New" w:cs="Courier New"/>
          <w:color w:val="4E9A06"/>
          <w:lang w:val="en-US"/>
        </w:rPr>
        <w:t xml:space="preserve"> </w:t>
      </w:r>
      <w:r w:rsidRPr="00BB0727">
        <w:rPr>
          <w:rFonts w:ascii="Courier New" w:hAnsi="Courier New" w:cs="Courier New"/>
          <w:color w:val="0000CF"/>
          <w:lang w:val="en-US"/>
        </w:rPr>
        <w:t>15</w:t>
      </w:r>
    </w:p>
    <w:p w14:paraId="2FA22E98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lang w:val="en-US"/>
        </w:rPr>
      </w:pPr>
    </w:p>
    <w:p w14:paraId="7BE23723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kable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BB0727">
        <w:rPr>
          <w:rFonts w:ascii="Courier New" w:hAnsi="Courier New" w:cs="Courier New"/>
          <w:b/>
          <w:bCs/>
          <w:color w:val="204A87"/>
          <w:lang w:val="en-US"/>
        </w:rPr>
        <w:t>get_transition_states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)[</w:t>
      </w:r>
      <w:r w:rsidRPr="00BB0727">
        <w:rPr>
          <w:rFonts w:ascii="Courier New" w:hAnsi="Courier New" w:cs="Courier New"/>
          <w:color w:val="4E9A06"/>
          <w:lang w:val="en-US"/>
        </w:rPr>
        <w:t>'</w:t>
      </w:r>
      <w:proofErr w:type="spellStart"/>
      <w:r w:rsidRPr="00BB0727">
        <w:rPr>
          <w:rFonts w:ascii="Courier New" w:hAnsi="Courier New" w:cs="Courier New"/>
          <w:color w:val="4E9A06"/>
          <w:lang w:val="en-US"/>
        </w:rPr>
        <w:t>transition_states</w:t>
      </w:r>
      <w:proofErr w:type="spellEnd"/>
      <w:r w:rsidRPr="00BB0727">
        <w:rPr>
          <w:rFonts w:ascii="Courier New" w:hAnsi="Courier New" w:cs="Courier New"/>
          <w:color w:val="4E9A06"/>
          <w:lang w:val="en-US"/>
        </w:rPr>
        <w:t>'</w:t>
      </w:r>
      <w:r w:rsidRPr="00BB0727">
        <w:rPr>
          <w:rFonts w:ascii="Courier New" w:hAnsi="Courier New" w:cs="Courier New"/>
          <w:color w:val="333333"/>
          <w:lang w:val="en-US"/>
        </w:rPr>
        <w:t>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BB0727" w:rsidRPr="00BB0727" w14:paraId="1555325D" w14:textId="77777777" w:rsidTr="00BB07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9"/>
              <w:gridCol w:w="1343"/>
              <w:gridCol w:w="1207"/>
              <w:gridCol w:w="1343"/>
              <w:gridCol w:w="1343"/>
              <w:gridCol w:w="1343"/>
            </w:tblGrid>
            <w:tr w:rsidR="00BB0727" w:rsidRPr="00BB0727" w14:paraId="6961D1CC" w14:textId="77777777" w:rsidTr="00BB0727">
              <w:trPr>
                <w:tblHeader/>
              </w:trPr>
              <w:tc>
                <w:tcPr>
                  <w:tcW w:w="448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306A233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929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72D5C53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Site</w:t>
                  </w:r>
                </w:p>
              </w:tc>
              <w:tc>
                <w:tcPr>
                  <w:tcW w:w="835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0DFC308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Hotpage</w:t>
                  </w:r>
                  <w:proofErr w:type="spellEnd"/>
                </w:p>
              </w:tc>
              <w:tc>
                <w:tcPr>
                  <w:tcW w:w="929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1EDE07E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Call Center</w:t>
                  </w:r>
                </w:p>
              </w:tc>
              <w:tc>
                <w:tcPr>
                  <w:tcW w:w="929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46E1FB7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Venda</w:t>
                  </w:r>
                </w:p>
              </w:tc>
              <w:tc>
                <w:tcPr>
                  <w:tcW w:w="929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6679CAB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Saida</w:t>
                  </w:r>
                  <w:proofErr w:type="spellEnd"/>
                </w:p>
              </w:tc>
            </w:tr>
            <w:tr w:rsidR="00BB0727" w:rsidRPr="00BB0727" w14:paraId="47AA6370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8BA75B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443024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9BBA0A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E101E3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1.0000000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B63BFC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CC11E0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</w:tr>
            <w:tr w:rsidR="00BB0727" w:rsidRPr="00BB0727" w14:paraId="27B86351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EB598A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7AD234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0.2000000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82ECC5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1.00e-01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61B08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CBEB24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0.1300000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AC9B88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0.5700000</w:t>
                  </w:r>
                </w:p>
              </w:tc>
            </w:tr>
            <w:tr w:rsidR="00BB0727" w:rsidRPr="00BB0727" w14:paraId="76DDEB47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7C6D94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28AD4EE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0.0150000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317A1A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2.00e-02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CA057E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0.0250000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E5A396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0.2050000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657F1A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0.7350000</w:t>
                  </w:r>
                </w:p>
              </w:tc>
            </w:tr>
            <w:tr w:rsidR="00BB0727" w:rsidRPr="00BB0727" w14:paraId="3F26EB1F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9806A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5449BF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0.0080000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4206EB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4.00e-03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B44DCA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0.0025000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BD252B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0.2182500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EBBA14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0.7672500</w:t>
                  </w:r>
                </w:p>
              </w:tc>
            </w:tr>
            <w:tr w:rsidR="00BB0727" w:rsidRPr="00BB0727" w14:paraId="20CDE79D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316E54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06750B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0.0011000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68FD6C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1.05e-03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72FF59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0.0010000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5ECDB5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0.2215750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AA7C21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0.7752750</w:t>
                  </w:r>
                </w:p>
              </w:tc>
            </w:tr>
            <w:tr w:rsidR="00BB0727" w:rsidRPr="00BB0727" w14:paraId="71E2C19D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3B442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AB28F5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0.0003575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F32E50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2.10e-04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E88723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0.0001625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393794E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0.2222925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BA19BC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0.7769775</w:t>
                  </w:r>
                </w:p>
              </w:tc>
            </w:tr>
            <w:tr w:rsidR="00BB0727" w:rsidRPr="00BB0727" w14:paraId="6E93E166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32AA27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5A68D0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0.0000640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17C7C4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5.20e-05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FB7FDD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0.0000463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0910ED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0.2224586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7F35F1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0.7773791</w:t>
                  </w:r>
                </w:p>
              </w:tc>
            </w:tr>
            <w:tr w:rsidR="00BB0727" w:rsidRPr="00BB0727" w14:paraId="2C4801BB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3B036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4FEA8A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0.0000171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89858B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1.10e-05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7906D1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0.0000090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AB550C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0.2224956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8E8210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0.7774673</w:t>
                  </w:r>
                </w:p>
              </w:tc>
            </w:tr>
            <w:tr w:rsidR="00BB0727" w:rsidRPr="00BB0727" w14:paraId="4DD0842C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17723E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2A8F48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0.0000035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BA1EA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2.60e-06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D36182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0.0000023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F4947D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0.2225041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955DB7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0.7774876</w:t>
                  </w:r>
                </w:p>
              </w:tc>
            </w:tr>
            <w:tr w:rsidR="00BB0727" w:rsidRPr="00BB0727" w14:paraId="4656F4AA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36B6B1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AF7584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0.0000008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E023AE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6.00e-07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99FEE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CD538C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0.2225060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AF078C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0.7774921</w:t>
                  </w:r>
                </w:p>
              </w:tc>
            </w:tr>
            <w:tr w:rsidR="00BB0727" w:rsidRPr="00BB0727" w14:paraId="0D4DB108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F4ED5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F41ABF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0.0000002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56F3DF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1.00e-07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7A9ADD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0.0000001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37DC00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0.2225064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A3DBB7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0.7774932</w:t>
                  </w:r>
                </w:p>
              </w:tc>
            </w:tr>
            <w:tr w:rsidR="00BB0727" w:rsidRPr="00BB0727" w14:paraId="0BD5472B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88D297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A7D995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F70A56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F86317E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2576C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0.2225065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A4A9F7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0.7774934</w:t>
                  </w:r>
                </w:p>
              </w:tc>
            </w:tr>
            <w:tr w:rsidR="00BB0727" w:rsidRPr="00BB0727" w14:paraId="2EB62831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17FE6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387C80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B12869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0C34AD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F1A119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0.2225065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621834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0.7774935</w:t>
                  </w:r>
                </w:p>
              </w:tc>
            </w:tr>
            <w:tr w:rsidR="00BB0727" w:rsidRPr="00BB0727" w14:paraId="1ACBE3B9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D309AC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13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CAE4F8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62DF7A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C83E85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B751D8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0.2225065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6F9DE2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0.7774935</w:t>
                  </w:r>
                </w:p>
              </w:tc>
            </w:tr>
            <w:tr w:rsidR="00BB0727" w:rsidRPr="00BB0727" w14:paraId="5FD3AAE9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EBDF1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5DB2A2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3EC48F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B749A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491481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0.2225065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48650B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0.7774935</w:t>
                  </w:r>
                </w:p>
              </w:tc>
            </w:tr>
            <w:tr w:rsidR="00BB0727" w:rsidRPr="00BB0727" w14:paraId="44577E85" w14:textId="77777777" w:rsidTr="00BB0727">
              <w:tc>
                <w:tcPr>
                  <w:tcW w:w="448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650A77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F34DBD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835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9E1B02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0.00e+00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22E955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23082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0.2225065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AFCEE8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0.7774935</w:t>
                  </w:r>
                </w:p>
              </w:tc>
            </w:tr>
          </w:tbl>
          <w:p w14:paraId="6B9D871C" w14:textId="77777777" w:rsidR="00BB0727" w:rsidRPr="00BB0727" w:rsidRDefault="00BB0727" w:rsidP="00BB0727">
            <w:pPr>
              <w:spacing w:line="240" w:lineRule="auto"/>
              <w:jc w:val="left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</w:p>
        </w:tc>
      </w:tr>
    </w:tbl>
    <w:p w14:paraId="0079D090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BB0727">
        <w:rPr>
          <w:rFonts w:ascii="Courier New" w:hAnsi="Courier New" w:cs="Courier New"/>
          <w:b/>
          <w:bCs/>
          <w:color w:val="204A87"/>
          <w:lang w:val="en-US"/>
        </w:rPr>
        <w:lastRenderedPageBreak/>
        <w:t>get_transition_</w:t>
      </w:r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states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)[</w:t>
      </w:r>
      <w:r w:rsidRPr="00BB0727">
        <w:rPr>
          <w:rFonts w:ascii="Courier New" w:hAnsi="Courier New" w:cs="Courier New"/>
          <w:color w:val="4E9A06"/>
          <w:lang w:val="en-US"/>
        </w:rPr>
        <w:t>'transition_states_plot_1'</w:t>
      </w:r>
      <w:r w:rsidRPr="00BB0727">
        <w:rPr>
          <w:rFonts w:ascii="Courier New" w:hAnsi="Courier New" w:cs="Courier New"/>
          <w:color w:val="333333"/>
          <w:lang w:val="en-US"/>
        </w:rPr>
        <w:t>]</w:t>
      </w:r>
    </w:p>
    <w:p w14:paraId="5C42CF52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BB0727">
        <w:rPr>
          <w:rFonts w:ascii="Courier New" w:hAnsi="Courier New" w:cs="Courier New"/>
          <w:color w:val="333333"/>
          <w:lang w:val="en-US"/>
        </w:rPr>
        <w:t>## $transition_states_plot_1</w:t>
      </w:r>
    </w:p>
    <w:p w14:paraId="0A1860AC" w14:textId="312DEDD8" w:rsidR="00BB0727" w:rsidRPr="00BB0727" w:rsidRDefault="00BB0727" w:rsidP="00BB0727">
      <w:pPr>
        <w:pStyle w:val="ListParagraph"/>
        <w:shd w:val="clear" w:color="auto" w:fill="FFFFFF"/>
        <w:spacing w:after="158"/>
        <w:ind w:left="1069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BB0727">
        <w:rPr>
          <w:noProof/>
          <w:lang w:val="en-US"/>
        </w:rPr>
        <w:lastRenderedPageBreak/>
        <w:drawing>
          <wp:inline distT="0" distB="0" distL="0" distR="0" wp14:anchorId="2D600E48" wp14:editId="68C6E437">
            <wp:extent cx="5760085" cy="4110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6A4B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BB0727">
        <w:rPr>
          <w:rFonts w:ascii="Courier New" w:hAnsi="Courier New" w:cs="Courier New"/>
          <w:b/>
          <w:bCs/>
          <w:color w:val="204A87"/>
          <w:lang w:val="en-US"/>
        </w:rPr>
        <w:t>get_transition_</w:t>
      </w:r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states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)[</w:t>
      </w:r>
      <w:r w:rsidRPr="00BB0727">
        <w:rPr>
          <w:rFonts w:ascii="Courier New" w:hAnsi="Courier New" w:cs="Courier New"/>
          <w:color w:val="4E9A06"/>
          <w:lang w:val="en-US"/>
        </w:rPr>
        <w:t>'transition_states_plot_2'</w:t>
      </w:r>
      <w:r w:rsidRPr="00BB0727">
        <w:rPr>
          <w:rFonts w:ascii="Courier New" w:hAnsi="Courier New" w:cs="Courier New"/>
          <w:color w:val="333333"/>
          <w:lang w:val="en-US"/>
        </w:rPr>
        <w:t>]</w:t>
      </w:r>
    </w:p>
    <w:p w14:paraId="3C97A7D9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1069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BB0727">
        <w:rPr>
          <w:rFonts w:ascii="Courier New" w:hAnsi="Courier New" w:cs="Courier New"/>
          <w:color w:val="333333"/>
          <w:lang w:val="en-US"/>
        </w:rPr>
        <w:t>## $transition_states_plot_2</w:t>
      </w:r>
    </w:p>
    <w:p w14:paraId="4AFF998A" w14:textId="4D1FED68" w:rsidR="00BB0727" w:rsidRPr="00BB0727" w:rsidRDefault="00BB0727" w:rsidP="00BB0727">
      <w:pPr>
        <w:pStyle w:val="ListParagraph"/>
        <w:shd w:val="clear" w:color="auto" w:fill="FFFFFF"/>
        <w:spacing w:after="158"/>
        <w:ind w:left="1069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BB0727">
        <w:rPr>
          <w:noProof/>
          <w:lang w:val="en-US"/>
        </w:rPr>
        <w:lastRenderedPageBreak/>
        <w:drawing>
          <wp:inline distT="0" distB="0" distL="0" distR="0" wp14:anchorId="5910B2A7" wp14:editId="6EB077EE">
            <wp:extent cx="5760085" cy="4110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AF98" w14:textId="77777777" w:rsidR="0057425D" w:rsidRDefault="0057425D" w:rsidP="00675186"/>
    <w:p w14:paraId="2B8918A3" w14:textId="77777777" w:rsidR="0057425D" w:rsidRDefault="0057425D" w:rsidP="0057425D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De acordo com o resultado de b), qual o melhor “canal de entrada”: Site, </w:t>
      </w:r>
      <w:proofErr w:type="spellStart"/>
      <w:r>
        <w:rPr>
          <w:rFonts w:ascii="Verdana" w:hAnsi="Verdana"/>
          <w:szCs w:val="20"/>
        </w:rPr>
        <w:t>Hotpage</w:t>
      </w:r>
      <w:proofErr w:type="spellEnd"/>
      <w:r>
        <w:rPr>
          <w:rFonts w:ascii="Verdana" w:hAnsi="Verdana"/>
          <w:szCs w:val="20"/>
        </w:rPr>
        <w:t xml:space="preserve"> ou Call Center? Justifique.</w:t>
      </w:r>
    </w:p>
    <w:p w14:paraId="49831BAB" w14:textId="77777777" w:rsidR="00566E8E" w:rsidRPr="00D06890" w:rsidRDefault="00566E8E" w:rsidP="00D06890"/>
    <w:p w14:paraId="6EA5952D" w14:textId="2D7C4EC5" w:rsidR="00295A6D" w:rsidRPr="00BB0727" w:rsidRDefault="00BB0727" w:rsidP="00295A6D">
      <w:pPr>
        <w:pStyle w:val="ListParagraph"/>
        <w:jc w:val="both"/>
        <w:rPr>
          <w:rFonts w:ascii="Verdana" w:hAnsi="Verdana"/>
          <w:color w:val="76923C" w:themeColor="accent3" w:themeShade="BF"/>
          <w:szCs w:val="20"/>
        </w:rPr>
      </w:pPr>
      <w:r w:rsidRPr="00BB0727">
        <w:rPr>
          <w:rFonts w:ascii="Source Sans Pro" w:hAnsi="Source Sans Pro"/>
          <w:color w:val="76923C" w:themeColor="accent3" w:themeShade="BF"/>
          <w:sz w:val="23"/>
          <w:szCs w:val="23"/>
          <w:shd w:val="clear" w:color="auto" w:fill="FFFFFF"/>
        </w:rPr>
        <w:t xml:space="preserve">O melhor canal de entrada é a </w:t>
      </w:r>
      <w:proofErr w:type="spellStart"/>
      <w:r w:rsidRPr="00BB0727">
        <w:rPr>
          <w:rFonts w:ascii="Source Sans Pro" w:hAnsi="Source Sans Pro"/>
          <w:color w:val="76923C" w:themeColor="accent3" w:themeShade="BF"/>
          <w:sz w:val="23"/>
          <w:szCs w:val="23"/>
          <w:shd w:val="clear" w:color="auto" w:fill="FFFFFF"/>
        </w:rPr>
        <w:t>hotpage</w:t>
      </w:r>
      <w:proofErr w:type="spellEnd"/>
      <w:r w:rsidRPr="00BB0727">
        <w:rPr>
          <w:rFonts w:ascii="Source Sans Pro" w:hAnsi="Source Sans Pro"/>
          <w:color w:val="76923C" w:themeColor="accent3" w:themeShade="BF"/>
          <w:sz w:val="23"/>
          <w:szCs w:val="23"/>
          <w:shd w:val="clear" w:color="auto" w:fill="FFFFFF"/>
        </w:rPr>
        <w:t xml:space="preserve"> pois tem a maior taxa de conversão em vendas </w:t>
      </w:r>
      <w:r w:rsidRPr="00BB0727">
        <w:rPr>
          <w:rStyle w:val="Strong"/>
          <w:rFonts w:ascii="Source Sans Pro" w:hAnsi="Source Sans Pro"/>
          <w:color w:val="76923C" w:themeColor="accent3" w:themeShade="BF"/>
          <w:sz w:val="23"/>
          <w:szCs w:val="23"/>
          <w:shd w:val="clear" w:color="auto" w:fill="FFFFFF"/>
        </w:rPr>
        <w:t>40%</w:t>
      </w:r>
    </w:p>
    <w:p w14:paraId="6158D9C7" w14:textId="77777777" w:rsidR="00566E8E" w:rsidRDefault="00566E8E" w:rsidP="00566E8E">
      <w:pPr>
        <w:pStyle w:val="ListParagraph"/>
        <w:jc w:val="both"/>
        <w:rPr>
          <w:rFonts w:ascii="Verdana" w:hAnsi="Verdana"/>
          <w:szCs w:val="20"/>
        </w:rPr>
      </w:pPr>
    </w:p>
    <w:p w14:paraId="0CAE5F63" w14:textId="4812AFBC" w:rsidR="0057425D" w:rsidRDefault="0057425D" w:rsidP="00675186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Caso 50% dos clientes sejam “originados” por procura orgânica no Site,</w:t>
      </w:r>
      <w:r w:rsidR="00493477">
        <w:rPr>
          <w:rFonts w:ascii="Verdana" w:hAnsi="Verdana"/>
          <w:szCs w:val="20"/>
        </w:rPr>
        <w:t xml:space="preserve"> 20% pela </w:t>
      </w:r>
      <w:proofErr w:type="spellStart"/>
      <w:r w:rsidR="00493477">
        <w:rPr>
          <w:rFonts w:ascii="Verdana" w:hAnsi="Verdana"/>
          <w:szCs w:val="20"/>
        </w:rPr>
        <w:t>Hotpage</w:t>
      </w:r>
      <w:proofErr w:type="spellEnd"/>
      <w:r w:rsidR="00493477">
        <w:rPr>
          <w:rFonts w:ascii="Verdana" w:hAnsi="Verdana"/>
          <w:szCs w:val="20"/>
        </w:rPr>
        <w:t xml:space="preserve"> e</w:t>
      </w:r>
      <w:r>
        <w:rPr>
          <w:rFonts w:ascii="Verdana" w:hAnsi="Verdana"/>
          <w:szCs w:val="20"/>
        </w:rPr>
        <w:t xml:space="preserve"> </w:t>
      </w:r>
      <w:r w:rsidR="00566E8E">
        <w:rPr>
          <w:rFonts w:ascii="Verdana" w:hAnsi="Verdana"/>
          <w:szCs w:val="20"/>
        </w:rPr>
        <w:t>30% pelo Call Center, qual seria a taxa de conversão assintótica final?</w:t>
      </w:r>
    </w:p>
    <w:p w14:paraId="79645FC6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lang w:val="en-US"/>
        </w:rPr>
      </w:pPr>
      <w:proofErr w:type="spellStart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 &lt;-</w:t>
      </w:r>
      <w:r w:rsidRPr="00BB0727">
        <w:rPr>
          <w:rFonts w:ascii="Courier New" w:hAnsi="Courier New" w:cs="Courier New"/>
          <w:color w:val="4E9A06"/>
          <w:lang w:val="en-US"/>
        </w:rPr>
        <w:t xml:space="preserve"> </w:t>
      </w:r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c</w:t>
      </w:r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gramEnd"/>
      <w:r w:rsidRPr="00BB0727">
        <w:rPr>
          <w:rFonts w:ascii="Courier New" w:hAnsi="Courier New" w:cs="Courier New"/>
          <w:color w:val="0000CF"/>
          <w:lang w:val="en-US"/>
        </w:rPr>
        <w:t>0.5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0.2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0.3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 xml:space="preserve">, </w:t>
      </w:r>
      <w:r w:rsidRPr="00BB0727">
        <w:rPr>
          <w:rFonts w:ascii="Courier New" w:hAnsi="Courier New" w:cs="Courier New"/>
          <w:color w:val="0000CF"/>
          <w:lang w:val="en-US"/>
        </w:rPr>
        <w:t>0</w:t>
      </w:r>
      <w:r w:rsidRPr="00BB0727">
        <w:rPr>
          <w:rFonts w:ascii="Courier New" w:hAnsi="Courier New" w:cs="Courier New"/>
          <w:color w:val="333333"/>
          <w:lang w:val="en-US"/>
        </w:rPr>
        <w:t>)</w:t>
      </w:r>
    </w:p>
    <w:p w14:paraId="1ABB28FE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lang w:val="en-US"/>
        </w:rPr>
      </w:pPr>
    </w:p>
    <w:p w14:paraId="192047B5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lang w:val="en-US"/>
        </w:rPr>
      </w:pPr>
      <w:r w:rsidRPr="00BB0727">
        <w:rPr>
          <w:rFonts w:ascii="Courier New" w:hAnsi="Courier New" w:cs="Courier New"/>
          <w:color w:val="333333"/>
          <w:lang w:val="en-US"/>
        </w:rPr>
        <w:t>steps &lt;-</w:t>
      </w:r>
      <w:r w:rsidRPr="00BB0727">
        <w:rPr>
          <w:rFonts w:ascii="Courier New" w:hAnsi="Courier New" w:cs="Courier New"/>
          <w:color w:val="4E9A06"/>
          <w:lang w:val="en-US"/>
        </w:rPr>
        <w:t xml:space="preserve"> </w:t>
      </w:r>
      <w:r w:rsidRPr="00BB0727">
        <w:rPr>
          <w:rFonts w:ascii="Courier New" w:hAnsi="Courier New" w:cs="Courier New"/>
          <w:color w:val="0000CF"/>
          <w:lang w:val="en-US"/>
        </w:rPr>
        <w:t>15</w:t>
      </w:r>
    </w:p>
    <w:p w14:paraId="066B9D69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lang w:val="en-US"/>
        </w:rPr>
      </w:pPr>
    </w:p>
    <w:p w14:paraId="69827087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kable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BB0727">
        <w:rPr>
          <w:rFonts w:ascii="Courier New" w:hAnsi="Courier New" w:cs="Courier New"/>
          <w:b/>
          <w:bCs/>
          <w:color w:val="204A87"/>
          <w:lang w:val="en-US"/>
        </w:rPr>
        <w:t>get_transition_states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)[</w:t>
      </w:r>
      <w:r w:rsidRPr="00BB0727">
        <w:rPr>
          <w:rFonts w:ascii="Courier New" w:hAnsi="Courier New" w:cs="Courier New"/>
          <w:color w:val="4E9A06"/>
          <w:lang w:val="en-US"/>
        </w:rPr>
        <w:t>'</w:t>
      </w:r>
      <w:proofErr w:type="spellStart"/>
      <w:r w:rsidRPr="00BB0727">
        <w:rPr>
          <w:rFonts w:ascii="Courier New" w:hAnsi="Courier New" w:cs="Courier New"/>
          <w:color w:val="4E9A06"/>
          <w:lang w:val="en-US"/>
        </w:rPr>
        <w:t>transition_states</w:t>
      </w:r>
      <w:proofErr w:type="spellEnd"/>
      <w:r w:rsidRPr="00BB0727">
        <w:rPr>
          <w:rFonts w:ascii="Courier New" w:hAnsi="Courier New" w:cs="Courier New"/>
          <w:color w:val="4E9A06"/>
          <w:lang w:val="en-US"/>
        </w:rPr>
        <w:t>'</w:t>
      </w:r>
      <w:r w:rsidRPr="00BB0727">
        <w:rPr>
          <w:rFonts w:ascii="Courier New" w:hAnsi="Courier New" w:cs="Courier New"/>
          <w:color w:val="333333"/>
          <w:lang w:val="en-US"/>
        </w:rPr>
        <w:t>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3"/>
      </w:tblGrid>
      <w:tr w:rsidR="00BB0727" w:rsidRPr="00BB0727" w14:paraId="68549F08" w14:textId="77777777" w:rsidTr="00BB07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"/>
              <w:gridCol w:w="1343"/>
              <w:gridCol w:w="1343"/>
              <w:gridCol w:w="1343"/>
              <w:gridCol w:w="1343"/>
              <w:gridCol w:w="1343"/>
            </w:tblGrid>
            <w:tr w:rsidR="00BB0727" w:rsidRPr="00BB0727" w14:paraId="60C02FC1" w14:textId="77777777" w:rsidTr="00BB0727">
              <w:trPr>
                <w:tblHeader/>
              </w:trPr>
              <w:tc>
                <w:tcPr>
                  <w:tcW w:w="440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4C23CB6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912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143EF88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Site</w:t>
                  </w:r>
                </w:p>
              </w:tc>
              <w:tc>
                <w:tcPr>
                  <w:tcW w:w="912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4ED0F8CE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Hotpage</w:t>
                  </w:r>
                  <w:proofErr w:type="spellEnd"/>
                </w:p>
              </w:tc>
              <w:tc>
                <w:tcPr>
                  <w:tcW w:w="912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41E5E5A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Call Center</w:t>
                  </w:r>
                </w:p>
              </w:tc>
              <w:tc>
                <w:tcPr>
                  <w:tcW w:w="912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2BA82A4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Venda</w:t>
                  </w:r>
                </w:p>
              </w:tc>
              <w:tc>
                <w:tcPr>
                  <w:tcW w:w="912" w:type="pct"/>
                  <w:tcBorders>
                    <w:top w:val="nil"/>
                    <w:bottom w:val="single" w:sz="12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6D6BEF1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72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Saida</w:t>
                  </w:r>
                  <w:proofErr w:type="spellEnd"/>
                </w:p>
              </w:tc>
            </w:tr>
            <w:tr w:rsidR="00BB0727" w:rsidRPr="00BB0727" w14:paraId="7ADB72A9" w14:textId="77777777" w:rsidTr="00BB0727">
              <w:trPr>
                <w:trHeight w:val="297"/>
              </w:trPr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7F4D64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CC5EF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964246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1D4D11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0.3000000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C65509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5D2964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</w:tr>
            <w:tr w:rsidR="00BB0727" w:rsidRPr="00BB0727" w14:paraId="28808E14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FCAB3EE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E65991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0.0900000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AAEC2D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0.0800000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D75E13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0.0600000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E4DC16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0.2090000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801CF7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0.5610000</w:t>
                  </w:r>
                </w:p>
              </w:tc>
            </w:tr>
            <w:tr w:rsidR="00BB0727" w:rsidRPr="00BB0727" w14:paraId="30EE6BCA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6D74F2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D05A79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0.0240000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CFA82A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0.0150000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17308D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0.0130000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5265D6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0.2628000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BDAB8C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0.6852000</w:t>
                  </w:r>
                </w:p>
              </w:tc>
            </w:tr>
            <w:tr w:rsidR="00BB0727" w:rsidRPr="00BB0727" w14:paraId="6BB8B09C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5A9F1E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3B1C7A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0.0048500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645319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0.0037000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78BC16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0.0031500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788312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0.2745400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ED2E56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0.7137600</w:t>
                  </w:r>
                </w:p>
              </w:tc>
            </w:tr>
            <w:tr w:rsidR="00BB0727" w:rsidRPr="00BB0727" w14:paraId="7B0F3686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75C2FF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A98BD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0.0011850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165D6C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0.0008000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EC46F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0.0006700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56B229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0.2772145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A1AA3E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0.7201305</w:t>
                  </w:r>
                </w:p>
              </w:tc>
            </w:tr>
            <w:tr w:rsidR="00BB0727" w:rsidRPr="00BB0727" w14:paraId="0743DC3C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1ABAFD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2847F3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0.0002540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011A48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0.0001855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FE2457C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0.0001585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90807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0.2778186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09DF81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0.7215834</w:t>
                  </w:r>
                </w:p>
              </w:tc>
            </w:tr>
            <w:tr w:rsidR="00BB0727" w:rsidRPr="00BB0727" w14:paraId="117AF266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16494A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A7C6F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0.0000595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189256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0.0000413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56CF6A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0.0000347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03F1F6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0.2779549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0A4E89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0.7219096</w:t>
                  </w:r>
                </w:p>
              </w:tc>
            </w:tr>
            <w:tr w:rsidR="00BB0727" w:rsidRPr="00BB0727" w14:paraId="36F23DC8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B1DFD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6E5EC9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0.0000131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DB2256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0.0000094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511A3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0.0000080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0675BE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0.2779858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83CFE3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0.7219837</w:t>
                  </w:r>
                </w:p>
              </w:tc>
            </w:tr>
            <w:tr w:rsidR="00BB0727" w:rsidRPr="00BB0727" w14:paraId="48B6B0CA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638F06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16B9BF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0.0000030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84A8EC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0.0000021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F53FF1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0.0000018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46D37C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0.2779927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D015F6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0.7220003</w:t>
                  </w:r>
                </w:p>
              </w:tc>
            </w:tr>
            <w:tr w:rsidR="00BB0727" w:rsidRPr="00BB0727" w14:paraId="66A48448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3A9073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6863D3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0.0000007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6E7535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0.0000005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3748A0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0.0000004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8DFA6C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0.2779943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70CF1C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0.7220041</w:t>
                  </w:r>
                </w:p>
              </w:tc>
            </w:tr>
            <w:tr w:rsidR="00BB0727" w:rsidRPr="00BB0727" w14:paraId="4AE5D980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073BD4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33262E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0.0000002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F0924A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0.0000001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CCF708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0.0000001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D1E0BA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0.2779947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4B18FC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0.7220050</w:t>
                  </w:r>
                </w:p>
              </w:tc>
            </w:tr>
            <w:tr w:rsidR="00BB0727" w:rsidRPr="00BB0727" w14:paraId="2324A005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ED5E84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F3CD16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B39F53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98143E6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F16D7B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0.2779948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A5FAAB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0.7220052</w:t>
                  </w:r>
                </w:p>
              </w:tc>
            </w:tr>
            <w:tr w:rsidR="00BB0727" w:rsidRPr="00BB0727" w14:paraId="4F4EE52C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F1BB77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55AD77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9085AF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96060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6711327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0.2779948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F8A14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0.7220052</w:t>
                  </w:r>
                </w:p>
              </w:tc>
            </w:tr>
            <w:tr w:rsidR="00BB0727" w:rsidRPr="00BB0727" w14:paraId="0D198373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0BAA96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13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023EF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53591EB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32BD39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3602A6E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0.2779948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B48A61D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0.7220052</w:t>
                  </w:r>
                </w:p>
              </w:tc>
            </w:tr>
            <w:tr w:rsidR="00BB0727" w:rsidRPr="00BB0727" w14:paraId="61280747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6D48F3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3882DC4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A5095C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08F3B33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1DF050A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0.2779948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3D157F5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0.7220052</w:t>
                  </w:r>
                </w:p>
              </w:tc>
            </w:tr>
            <w:tr w:rsidR="00BB0727" w:rsidRPr="00BB0727" w14:paraId="25E1CBBA" w14:textId="77777777" w:rsidTr="00BB0727">
              <w:tc>
                <w:tcPr>
                  <w:tcW w:w="440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7AC0E40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15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EAB96D2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7C5F3DF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02975F9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0.0000000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19FA1A1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0.2779948</w:t>
                  </w:r>
                </w:p>
              </w:tc>
              <w:tc>
                <w:tcPr>
                  <w:tcW w:w="912" w:type="pct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40884F8" w14:textId="77777777" w:rsidR="00BB0727" w:rsidRPr="00BB0727" w:rsidRDefault="00BB0727" w:rsidP="00BB0727">
                  <w:pPr>
                    <w:spacing w:after="315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B072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0.7220052</w:t>
                  </w:r>
                </w:p>
              </w:tc>
            </w:tr>
          </w:tbl>
          <w:p w14:paraId="625169CC" w14:textId="77777777" w:rsidR="00BB0727" w:rsidRPr="00BB0727" w:rsidRDefault="00BB0727" w:rsidP="00BB0727">
            <w:pPr>
              <w:spacing w:line="240" w:lineRule="auto"/>
              <w:jc w:val="left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</w:p>
        </w:tc>
      </w:tr>
    </w:tbl>
    <w:p w14:paraId="1165F3A4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BB0727">
        <w:rPr>
          <w:rFonts w:ascii="Courier New" w:hAnsi="Courier New" w:cs="Courier New"/>
          <w:b/>
          <w:bCs/>
          <w:color w:val="204A87"/>
          <w:lang w:val="en-US"/>
        </w:rPr>
        <w:lastRenderedPageBreak/>
        <w:t>get_transition_</w:t>
      </w:r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states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)[</w:t>
      </w:r>
      <w:r w:rsidRPr="00BB0727">
        <w:rPr>
          <w:rFonts w:ascii="Courier New" w:hAnsi="Courier New" w:cs="Courier New"/>
          <w:color w:val="4E9A06"/>
          <w:lang w:val="en-US"/>
        </w:rPr>
        <w:t>'transition_states_plot_1'</w:t>
      </w:r>
      <w:r w:rsidRPr="00BB0727">
        <w:rPr>
          <w:rFonts w:ascii="Courier New" w:hAnsi="Courier New" w:cs="Courier New"/>
          <w:color w:val="333333"/>
          <w:lang w:val="en-US"/>
        </w:rPr>
        <w:t>]</w:t>
      </w:r>
    </w:p>
    <w:p w14:paraId="0F40861D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BB0727">
        <w:rPr>
          <w:rFonts w:ascii="Courier New" w:hAnsi="Courier New" w:cs="Courier New"/>
          <w:color w:val="333333"/>
          <w:lang w:val="en-US"/>
        </w:rPr>
        <w:t>## $transition_states_plot_1</w:t>
      </w:r>
    </w:p>
    <w:p w14:paraId="3965CE78" w14:textId="1E36CC2F" w:rsidR="00BB0727" w:rsidRPr="00BB0727" w:rsidRDefault="00BB0727" w:rsidP="00BB0727">
      <w:pPr>
        <w:pStyle w:val="ListParagraph"/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BB0727">
        <w:rPr>
          <w:noProof/>
          <w:lang w:val="en-US"/>
        </w:rPr>
        <w:lastRenderedPageBreak/>
        <w:drawing>
          <wp:inline distT="0" distB="0" distL="0" distR="0" wp14:anchorId="5640F9E6" wp14:editId="0F8C8E2B">
            <wp:extent cx="5760085" cy="4110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9375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BB0727">
        <w:rPr>
          <w:rFonts w:ascii="Courier New" w:hAnsi="Courier New" w:cs="Courier New"/>
          <w:b/>
          <w:bCs/>
          <w:color w:val="204A87"/>
          <w:lang w:val="en-US"/>
        </w:rPr>
        <w:t>get_transition_</w:t>
      </w:r>
      <w:proofErr w:type="gramStart"/>
      <w:r w:rsidRPr="00BB0727">
        <w:rPr>
          <w:rFonts w:ascii="Courier New" w:hAnsi="Courier New" w:cs="Courier New"/>
          <w:b/>
          <w:bCs/>
          <w:color w:val="204A87"/>
          <w:lang w:val="en-US"/>
        </w:rPr>
        <w:t>states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(</w:t>
      </w:r>
      <w:proofErr w:type="spellStart"/>
      <w:proofErr w:type="gramEnd"/>
      <w:r w:rsidRPr="00BB0727">
        <w:rPr>
          <w:rFonts w:ascii="Courier New" w:hAnsi="Courier New" w:cs="Courier New"/>
          <w:color w:val="333333"/>
          <w:lang w:val="en-US"/>
        </w:rPr>
        <w:t>initial_state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 xml:space="preserve">, steps, </w:t>
      </w:r>
      <w:proofErr w:type="spellStart"/>
      <w:r w:rsidRPr="00BB0727">
        <w:rPr>
          <w:rFonts w:ascii="Courier New" w:hAnsi="Courier New" w:cs="Courier New"/>
          <w:color w:val="333333"/>
          <w:lang w:val="en-US"/>
        </w:rPr>
        <w:t>mkv_chain</w:t>
      </w:r>
      <w:proofErr w:type="spellEnd"/>
      <w:r w:rsidRPr="00BB0727">
        <w:rPr>
          <w:rFonts w:ascii="Courier New" w:hAnsi="Courier New" w:cs="Courier New"/>
          <w:color w:val="333333"/>
          <w:lang w:val="en-US"/>
        </w:rPr>
        <w:t>)[</w:t>
      </w:r>
      <w:r w:rsidRPr="00BB0727">
        <w:rPr>
          <w:rFonts w:ascii="Courier New" w:hAnsi="Courier New" w:cs="Courier New"/>
          <w:color w:val="4E9A06"/>
          <w:lang w:val="en-US"/>
        </w:rPr>
        <w:t>'transition_states_plot_2'</w:t>
      </w:r>
      <w:r w:rsidRPr="00BB0727">
        <w:rPr>
          <w:rFonts w:ascii="Courier New" w:hAnsi="Courier New" w:cs="Courier New"/>
          <w:color w:val="333333"/>
          <w:lang w:val="en-US"/>
        </w:rPr>
        <w:t>]</w:t>
      </w:r>
    </w:p>
    <w:p w14:paraId="715BBC61" w14:textId="77777777" w:rsidR="00BB0727" w:rsidRPr="00BB0727" w:rsidRDefault="00BB0727" w:rsidP="00BB0727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BB0727">
        <w:rPr>
          <w:rFonts w:ascii="Courier New" w:hAnsi="Courier New" w:cs="Courier New"/>
          <w:color w:val="333333"/>
          <w:lang w:val="en-US"/>
        </w:rPr>
        <w:t>## $transition_states_plot_2</w:t>
      </w:r>
    </w:p>
    <w:p w14:paraId="6756BD03" w14:textId="568EF9C5" w:rsidR="00BB0727" w:rsidRPr="00BB0727" w:rsidRDefault="00BB0727" w:rsidP="00BB0727">
      <w:pPr>
        <w:pStyle w:val="ListParagraph"/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  <w:lang w:val="en-US"/>
        </w:rPr>
      </w:pPr>
      <w:r w:rsidRPr="00BB0727">
        <w:rPr>
          <w:noProof/>
          <w:lang w:val="en-US"/>
        </w:rPr>
        <w:lastRenderedPageBreak/>
        <w:drawing>
          <wp:inline distT="0" distB="0" distL="0" distR="0" wp14:anchorId="15BFC7E5" wp14:editId="4C6840E9">
            <wp:extent cx="5760085" cy="4110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A188" w14:textId="77777777" w:rsidR="00BB0727" w:rsidRPr="00BB0727" w:rsidRDefault="00BB0727" w:rsidP="00BB0727"/>
    <w:sectPr w:rsidR="00BB0727" w:rsidRPr="00BB0727" w:rsidSect="009618C1">
      <w:headerReference w:type="even" r:id="rId20"/>
      <w:headerReference w:type="default" r:id="rId21"/>
      <w:footerReference w:type="even" r:id="rId22"/>
      <w:footerReference w:type="default" r:id="rId23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7A7F3" w14:textId="77777777" w:rsidR="00F372C7" w:rsidRDefault="00F372C7">
      <w:r>
        <w:separator/>
      </w:r>
    </w:p>
  </w:endnote>
  <w:endnote w:type="continuationSeparator" w:id="0">
    <w:p w14:paraId="4477B39B" w14:textId="77777777" w:rsidR="00F372C7" w:rsidRDefault="00F3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03A6D" w14:textId="77777777" w:rsidR="00F372C7" w:rsidRDefault="00F372C7">
      <w:r>
        <w:separator/>
      </w:r>
    </w:p>
  </w:footnote>
  <w:footnote w:type="continuationSeparator" w:id="0">
    <w:p w14:paraId="1499714D" w14:textId="77777777" w:rsidR="00F372C7" w:rsidRDefault="00F37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2A88726D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4C0A1C">
      <w:rPr>
        <w:rStyle w:val="PageNumber"/>
        <w:rFonts w:ascii="HelveticaNeueLT Std Thin" w:hAnsi="HelveticaNeueLT Std Thin"/>
        <w:noProof/>
      </w:rPr>
      <w:t>1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03DD3"/>
    <w:rsid w:val="000171DA"/>
    <w:rsid w:val="00025523"/>
    <w:rsid w:val="00041C71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7252A"/>
    <w:rsid w:val="00182EEE"/>
    <w:rsid w:val="00183E5A"/>
    <w:rsid w:val="001867E7"/>
    <w:rsid w:val="001905C1"/>
    <w:rsid w:val="00190617"/>
    <w:rsid w:val="001A693A"/>
    <w:rsid w:val="001B65BD"/>
    <w:rsid w:val="001E340D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B8A"/>
    <w:rsid w:val="0024571F"/>
    <w:rsid w:val="00247AA2"/>
    <w:rsid w:val="00265121"/>
    <w:rsid w:val="00281037"/>
    <w:rsid w:val="002824F0"/>
    <w:rsid w:val="0028538E"/>
    <w:rsid w:val="002876E2"/>
    <w:rsid w:val="00293D3C"/>
    <w:rsid w:val="0029438C"/>
    <w:rsid w:val="002944CE"/>
    <w:rsid w:val="00295A6D"/>
    <w:rsid w:val="002C07A5"/>
    <w:rsid w:val="002C1617"/>
    <w:rsid w:val="003050FB"/>
    <w:rsid w:val="00307E13"/>
    <w:rsid w:val="00347F70"/>
    <w:rsid w:val="003557D4"/>
    <w:rsid w:val="00360C2E"/>
    <w:rsid w:val="0038073B"/>
    <w:rsid w:val="003A67B6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3477"/>
    <w:rsid w:val="00496E42"/>
    <w:rsid w:val="0049704E"/>
    <w:rsid w:val="004A3D8D"/>
    <w:rsid w:val="004A3FEA"/>
    <w:rsid w:val="004A6468"/>
    <w:rsid w:val="004C0513"/>
    <w:rsid w:val="004C0A1C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A38DA"/>
    <w:rsid w:val="005C12A1"/>
    <w:rsid w:val="005C56ED"/>
    <w:rsid w:val="005D2331"/>
    <w:rsid w:val="005E4CA6"/>
    <w:rsid w:val="005E7039"/>
    <w:rsid w:val="005F643C"/>
    <w:rsid w:val="00605DA5"/>
    <w:rsid w:val="00611BA7"/>
    <w:rsid w:val="006147FD"/>
    <w:rsid w:val="006437ED"/>
    <w:rsid w:val="00646A7D"/>
    <w:rsid w:val="0064715D"/>
    <w:rsid w:val="00650E7D"/>
    <w:rsid w:val="00651EA1"/>
    <w:rsid w:val="00663381"/>
    <w:rsid w:val="00675186"/>
    <w:rsid w:val="006761C6"/>
    <w:rsid w:val="00681623"/>
    <w:rsid w:val="006A4EF9"/>
    <w:rsid w:val="006A5742"/>
    <w:rsid w:val="006A7A99"/>
    <w:rsid w:val="006B3123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A053E"/>
    <w:rsid w:val="008A0592"/>
    <w:rsid w:val="008A377B"/>
    <w:rsid w:val="008B533B"/>
    <w:rsid w:val="008D4954"/>
    <w:rsid w:val="008F11A2"/>
    <w:rsid w:val="008F6140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C0333"/>
    <w:rsid w:val="009D07C3"/>
    <w:rsid w:val="009D44F7"/>
    <w:rsid w:val="009E29FE"/>
    <w:rsid w:val="009E4055"/>
    <w:rsid w:val="009F6A2B"/>
    <w:rsid w:val="00A152E3"/>
    <w:rsid w:val="00A23ED9"/>
    <w:rsid w:val="00A33245"/>
    <w:rsid w:val="00A373E0"/>
    <w:rsid w:val="00A63B12"/>
    <w:rsid w:val="00A75F73"/>
    <w:rsid w:val="00A80925"/>
    <w:rsid w:val="00A85A65"/>
    <w:rsid w:val="00A930B6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80641"/>
    <w:rsid w:val="00B868C9"/>
    <w:rsid w:val="00B87C49"/>
    <w:rsid w:val="00B9444F"/>
    <w:rsid w:val="00BA1896"/>
    <w:rsid w:val="00BB0727"/>
    <w:rsid w:val="00BC4929"/>
    <w:rsid w:val="00BD7356"/>
    <w:rsid w:val="00BF21CB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85812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25B2F"/>
    <w:rsid w:val="00E41219"/>
    <w:rsid w:val="00E43B45"/>
    <w:rsid w:val="00E45E27"/>
    <w:rsid w:val="00E5283F"/>
    <w:rsid w:val="00E54484"/>
    <w:rsid w:val="00E73F37"/>
    <w:rsid w:val="00E80700"/>
    <w:rsid w:val="00E81ADB"/>
    <w:rsid w:val="00E82E2C"/>
    <w:rsid w:val="00EB2A2A"/>
    <w:rsid w:val="00EB73E8"/>
    <w:rsid w:val="00ED4356"/>
    <w:rsid w:val="00ED7E73"/>
    <w:rsid w:val="00EE5928"/>
    <w:rsid w:val="00EF4B1F"/>
    <w:rsid w:val="00EF6742"/>
    <w:rsid w:val="00F3230F"/>
    <w:rsid w:val="00F372C7"/>
    <w:rsid w:val="00F40796"/>
    <w:rsid w:val="00F452D3"/>
    <w:rsid w:val="00F4786A"/>
    <w:rsid w:val="00F5569A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E25B2F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E25B2F"/>
  </w:style>
  <w:style w:type="character" w:customStyle="1" w:styleId="kw">
    <w:name w:val="kw"/>
    <w:basedOn w:val="DefaultParagraphFont"/>
    <w:rsid w:val="00E25B2F"/>
  </w:style>
  <w:style w:type="character" w:customStyle="1" w:styleId="fl">
    <w:name w:val="fl"/>
    <w:basedOn w:val="DefaultParagraphFont"/>
    <w:rsid w:val="00E25B2F"/>
  </w:style>
  <w:style w:type="character" w:customStyle="1" w:styleId="dt">
    <w:name w:val="dt"/>
    <w:basedOn w:val="DefaultParagraphFont"/>
    <w:rsid w:val="00E25B2F"/>
  </w:style>
  <w:style w:type="character" w:customStyle="1" w:styleId="dv">
    <w:name w:val="dv"/>
    <w:basedOn w:val="DefaultParagraphFont"/>
    <w:rsid w:val="00E25B2F"/>
  </w:style>
  <w:style w:type="character" w:customStyle="1" w:styleId="ot">
    <w:name w:val="ot"/>
    <w:basedOn w:val="DefaultParagraphFont"/>
    <w:rsid w:val="00E25B2F"/>
  </w:style>
  <w:style w:type="character" w:customStyle="1" w:styleId="cf">
    <w:name w:val="cf"/>
    <w:basedOn w:val="DefaultParagraphFont"/>
    <w:rsid w:val="00E25B2F"/>
  </w:style>
  <w:style w:type="character" w:customStyle="1" w:styleId="op">
    <w:name w:val="op"/>
    <w:basedOn w:val="DefaultParagraphFont"/>
    <w:rsid w:val="00E2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0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1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9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3FC5-FFCC-4312-977A-41B4E65D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842</TotalTime>
  <Pages>17</Pages>
  <Words>1498</Words>
  <Characters>8540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Fundacao Getulio Vargas</Company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Rodrigo Goncalves</cp:lastModifiedBy>
  <cp:revision>49</cp:revision>
  <cp:lastPrinted>2014-09-10T18:21:00Z</cp:lastPrinted>
  <dcterms:created xsi:type="dcterms:W3CDTF">2014-09-01T20:06:00Z</dcterms:created>
  <dcterms:modified xsi:type="dcterms:W3CDTF">2019-09-15T03:14:00Z</dcterms:modified>
</cp:coreProperties>
</file>